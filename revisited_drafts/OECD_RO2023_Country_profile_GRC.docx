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2A0FB176" w:rsidR="00E73C65" w:rsidRDefault="00510B9C" w:rsidP="009C07F3">
      <w:pPr>
        <w:pStyle w:val="Title"/>
        <w:spacing w:after="960"/>
      </w:pPr>
      <w:r>
        <w:t>G</w:t>
      </w:r>
      <w:r w:rsidR="00B11352">
        <w:t>REECE</w:t>
      </w:r>
    </w:p>
    <w:p w14:paraId="18BD9336" w14:textId="483D0871" w:rsidR="00594B16" w:rsidRPr="00A47C9A" w:rsidRDefault="005317DE" w:rsidP="005317DE">
      <w:pPr>
        <w:pStyle w:val="Title2"/>
      </w:pPr>
      <w:r w:rsidRPr="00A47C9A">
        <w:t>Overview</w:t>
      </w:r>
    </w:p>
    <w:p w14:paraId="6879A3C6" w14:textId="6C285A2D" w:rsidR="00046DAE" w:rsidRPr="00D738B5" w:rsidRDefault="00046DAE" w:rsidP="00046DAE">
      <w:pPr>
        <w:pStyle w:val="Para0"/>
      </w:pPr>
    </w:p>
    <w:tbl>
      <w:tblPr>
        <w:tblStyle w:val="OECD"/>
        <w:tblW w:w="4726" w:type="pct"/>
        <w:tblLook w:val="0420" w:firstRow="1" w:lastRow="0" w:firstColumn="0" w:lastColumn="0" w:noHBand="0" w:noVBand="1"/>
      </w:tblPr>
      <w:tblGrid>
        <w:gridCol w:w="3260"/>
        <w:gridCol w:w="5528"/>
      </w:tblGrid>
      <w:tr w:rsidR="00594B16" w:rsidRPr="00D738B5" w14:paraId="0453A63B" w14:textId="77777777" w:rsidTr="00992D55">
        <w:trPr>
          <w:cnfStyle w:val="100000000000" w:firstRow="1" w:lastRow="0" w:firstColumn="0" w:lastColumn="0" w:oddVBand="0" w:evenVBand="0" w:oddHBand="0" w:evenHBand="0" w:firstRowFirstColumn="0" w:firstRowLastColumn="0" w:lastRowFirstColumn="0" w:lastRowLastColumn="0"/>
          <w:trHeight w:val="238"/>
        </w:trPr>
        <w:tc>
          <w:tcPr>
            <w:tcW w:w="1855"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145" w:type="pct"/>
          </w:tcPr>
          <w:p w14:paraId="190B1E47" w14:textId="4355E992" w:rsidR="00594B16" w:rsidRPr="00643778" w:rsidRDefault="00420674" w:rsidP="00D87C78">
            <w:pPr>
              <w:pStyle w:val="TableRow"/>
              <w:jc w:val="left"/>
              <w:rPr>
                <w:sz w:val="20"/>
              </w:rPr>
            </w:pPr>
            <w:r w:rsidRPr="00420674">
              <w:rPr>
                <w:rFonts w:cs="Arial"/>
                <w:sz w:val="20"/>
              </w:rPr>
              <w:t>9</w:t>
            </w:r>
            <w:r>
              <w:rPr>
                <w:rFonts w:cs="Arial"/>
                <w:sz w:val="20"/>
              </w:rPr>
              <w:t>.</w:t>
            </w:r>
            <w:r w:rsidRPr="00420674">
              <w:rPr>
                <w:rFonts w:cs="Arial"/>
                <w:sz w:val="20"/>
              </w:rPr>
              <w:t>716</w:t>
            </w:r>
            <w:r>
              <w:rPr>
                <w:rFonts w:cs="Arial"/>
                <w:sz w:val="20"/>
              </w:rPr>
              <w:t>.</w:t>
            </w:r>
            <w:r w:rsidRPr="00420674">
              <w:rPr>
                <w:rFonts w:cs="Arial"/>
                <w:sz w:val="20"/>
              </w:rPr>
              <w:t>889</w:t>
            </w:r>
            <w:r w:rsidR="00D87C78">
              <w:rPr>
                <w:rFonts w:cs="Arial"/>
                <w:sz w:val="20"/>
              </w:rPr>
              <w:t xml:space="preserve"> legal</w:t>
            </w:r>
            <w:r w:rsidR="00A108A8">
              <w:rPr>
                <w:rFonts w:cs="Arial"/>
                <w:sz w:val="20"/>
              </w:rPr>
              <w:t xml:space="preserve"> </w:t>
            </w:r>
            <w:r>
              <w:rPr>
                <w:rFonts w:cs="Arial"/>
                <w:sz w:val="20"/>
              </w:rPr>
              <w:t>(</w:t>
            </w:r>
            <w:r w:rsidR="00532035">
              <w:rPr>
                <w:rFonts w:cs="Arial"/>
                <w:sz w:val="20"/>
              </w:rPr>
              <w:t>Dec</w:t>
            </w:r>
            <w:r>
              <w:rPr>
                <w:rFonts w:cs="Arial"/>
                <w:sz w:val="20"/>
              </w:rPr>
              <w:t xml:space="preserve"> 2022)</w:t>
            </w:r>
            <w:r w:rsidR="00D87C78">
              <w:rPr>
                <w:rFonts w:cs="Arial"/>
                <w:sz w:val="20"/>
              </w:rPr>
              <w:t xml:space="preserve"> </w:t>
            </w:r>
            <w:r w:rsidR="00D87C78" w:rsidRPr="00D87C78">
              <w:rPr>
                <w:rFonts w:cs="Arial"/>
                <w:sz w:val="20"/>
              </w:rPr>
              <w:t>10</w:t>
            </w:r>
            <w:r w:rsidR="00D87C78">
              <w:rPr>
                <w:rFonts w:cs="Arial"/>
                <w:sz w:val="20"/>
              </w:rPr>
              <w:t>.</w:t>
            </w:r>
            <w:r w:rsidR="00D87C78" w:rsidRPr="00D87C78">
              <w:rPr>
                <w:rFonts w:cs="Arial"/>
                <w:sz w:val="20"/>
              </w:rPr>
              <w:t>482</w:t>
            </w:r>
            <w:r w:rsidR="00D87C78">
              <w:rPr>
                <w:rFonts w:cs="Arial"/>
                <w:sz w:val="20"/>
              </w:rPr>
              <w:t>.</w:t>
            </w:r>
            <w:r w:rsidR="00D87C78" w:rsidRPr="00D87C78">
              <w:rPr>
                <w:rFonts w:cs="Arial"/>
                <w:sz w:val="20"/>
              </w:rPr>
              <w:t>487</w:t>
            </w:r>
            <w:r w:rsidR="00D87C78">
              <w:rPr>
                <w:rFonts w:cs="Arial"/>
                <w:sz w:val="20"/>
              </w:rPr>
              <w:t>(permanent)(as of 17 March 2023)</w:t>
            </w:r>
            <w:r w:rsidR="00643778" w:rsidRPr="00643778">
              <w:rPr>
                <w:rFonts w:cs="Arial"/>
                <w:sz w:val="20"/>
              </w:rPr>
              <w:t xml:space="preserve">- </w:t>
            </w:r>
            <w:r w:rsidR="00643778" w:rsidRPr="00992D55">
              <w:rPr>
                <w:rFonts w:cs="Arial"/>
                <w:sz w:val="20"/>
              </w:rPr>
              <w:t>131.957 km²</w:t>
            </w:r>
          </w:p>
        </w:tc>
      </w:tr>
      <w:tr w:rsidR="00594B16" w:rsidRPr="00D738B5" w14:paraId="5F444A04" w14:textId="77777777" w:rsidTr="00992D55">
        <w:trPr>
          <w:trHeight w:val="238"/>
        </w:trPr>
        <w:tc>
          <w:tcPr>
            <w:tcW w:w="1855"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145" w:type="pct"/>
          </w:tcPr>
          <w:p w14:paraId="230B333A" w14:textId="1AB4DF2F" w:rsidR="00B60055" w:rsidRPr="00D738B5" w:rsidRDefault="00420674" w:rsidP="00B60055">
            <w:pPr>
              <w:pStyle w:val="TableCell"/>
              <w:jc w:val="left"/>
              <w:rPr>
                <w:sz w:val="20"/>
                <w:lang w:val="en-GB"/>
              </w:rPr>
            </w:pPr>
            <w:r>
              <w:rPr>
                <w:rFonts w:cs="Arial"/>
                <w:sz w:val="20"/>
              </w:rPr>
              <w:t xml:space="preserve">Unitary </w:t>
            </w:r>
          </w:p>
        </w:tc>
      </w:tr>
      <w:tr w:rsidR="00B103D2" w:rsidRPr="00D738B5" w14:paraId="6A1167E9" w14:textId="77777777" w:rsidTr="00992D55">
        <w:trPr>
          <w:trHeight w:val="238"/>
        </w:trPr>
        <w:tc>
          <w:tcPr>
            <w:tcW w:w="1855"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45" w:type="pct"/>
          </w:tcPr>
          <w:p w14:paraId="22BA8F1F" w14:textId="065F1275" w:rsidR="00B103D2" w:rsidRPr="00D738B5" w:rsidRDefault="00420674" w:rsidP="00B103D2">
            <w:pPr>
              <w:pStyle w:val="TableCell"/>
              <w:jc w:val="left"/>
              <w:rPr>
                <w:sz w:val="20"/>
                <w:lang w:val="en-GB"/>
              </w:rPr>
            </w:pPr>
            <w:r>
              <w:rPr>
                <w:rFonts w:cs="Arial"/>
                <w:sz w:val="20"/>
              </w:rPr>
              <w:t>13 regions</w:t>
            </w:r>
          </w:p>
        </w:tc>
      </w:tr>
      <w:tr w:rsidR="00B103D2" w:rsidRPr="00D738B5" w14:paraId="0C8C2A89" w14:textId="77777777" w:rsidTr="00992D55">
        <w:trPr>
          <w:trHeight w:val="238"/>
        </w:trPr>
        <w:tc>
          <w:tcPr>
            <w:tcW w:w="1855"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45" w:type="pct"/>
          </w:tcPr>
          <w:p w14:paraId="0CC21429" w14:textId="4B08C084" w:rsidR="00B103D2" w:rsidRPr="00F370E3" w:rsidRDefault="00F370E3" w:rsidP="00532035">
            <w:pPr>
              <w:pStyle w:val="TableCell"/>
              <w:jc w:val="left"/>
              <w:rPr>
                <w:sz w:val="20"/>
              </w:rPr>
            </w:pPr>
            <w:r w:rsidRPr="00532035">
              <w:rPr>
                <w:rFonts w:cs="Arial"/>
                <w:sz w:val="20"/>
              </w:rPr>
              <w:t xml:space="preserve">7 </w:t>
            </w:r>
            <w:r>
              <w:rPr>
                <w:rFonts w:cs="Arial"/>
                <w:sz w:val="20"/>
              </w:rPr>
              <w:t xml:space="preserve">Decentralized </w:t>
            </w:r>
            <w:r w:rsidR="00532035">
              <w:rPr>
                <w:rFonts w:cs="Arial"/>
                <w:sz w:val="20"/>
              </w:rPr>
              <w:t>State A</w:t>
            </w:r>
            <w:r>
              <w:rPr>
                <w:rFonts w:cs="Arial"/>
                <w:sz w:val="20"/>
              </w:rPr>
              <w:t>dministrations</w:t>
            </w:r>
            <w:r w:rsidR="00D967E7">
              <w:rPr>
                <w:rFonts w:cs="Arial"/>
                <w:sz w:val="20"/>
              </w:rPr>
              <w:t xml:space="preserve"> (Ministry of Interior)</w:t>
            </w:r>
          </w:p>
        </w:tc>
      </w:tr>
      <w:tr w:rsidR="00B103D2" w:rsidRPr="00D738B5" w14:paraId="469B7188" w14:textId="77777777" w:rsidTr="00992D55">
        <w:trPr>
          <w:trHeight w:val="238"/>
        </w:trPr>
        <w:tc>
          <w:tcPr>
            <w:tcW w:w="1855"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45" w:type="pct"/>
          </w:tcPr>
          <w:p w14:paraId="223AD8CA" w14:textId="21C94B12" w:rsidR="00B103D2" w:rsidRPr="0041628C" w:rsidRDefault="00D87C78" w:rsidP="00D87C78">
            <w:pPr>
              <w:pStyle w:val="TableCell"/>
              <w:jc w:val="left"/>
              <w:rPr>
                <w:sz w:val="20"/>
              </w:rPr>
            </w:pPr>
            <w:r>
              <w:rPr>
                <w:rFonts w:cs="Arial"/>
                <w:sz w:val="20"/>
                <w:lang w:val="el-GR"/>
              </w:rPr>
              <w:t>332</w:t>
            </w:r>
            <w:r w:rsidR="0041628C">
              <w:rPr>
                <w:rFonts w:cs="Arial"/>
                <w:sz w:val="20"/>
              </w:rPr>
              <w:t xml:space="preserve"> Municipalities</w:t>
            </w:r>
          </w:p>
        </w:tc>
      </w:tr>
      <w:tr w:rsidR="00594B16" w:rsidRPr="00D738B5" w14:paraId="052D3ED4" w14:textId="77777777" w:rsidTr="00992D55">
        <w:trPr>
          <w:trHeight w:val="238"/>
        </w:trPr>
        <w:tc>
          <w:tcPr>
            <w:tcW w:w="1855" w:type="pct"/>
          </w:tcPr>
          <w:p w14:paraId="2EA71AAA" w14:textId="074DFB97"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r w:rsidR="00861214">
              <w:rPr>
                <w:sz w:val="20"/>
                <w:lang w:val="en-GB"/>
              </w:rPr>
              <w:t xml:space="preserve"> (2021)</w:t>
            </w:r>
          </w:p>
        </w:tc>
        <w:tc>
          <w:tcPr>
            <w:tcW w:w="3145" w:type="pct"/>
          </w:tcPr>
          <w:p w14:paraId="47E7B173" w14:textId="29AE3815" w:rsidR="00861214" w:rsidRPr="00951EED" w:rsidRDefault="00861214" w:rsidP="00861214">
            <w:pPr>
              <w:widowControl/>
              <w:jc w:val="left"/>
              <w:rPr>
                <w:sz w:val="20"/>
                <w:lang w:val="en-GB"/>
              </w:rPr>
            </w:pPr>
            <w:r>
              <w:rPr>
                <w:sz w:val="20"/>
                <w:lang w:val="en-GB"/>
              </w:rPr>
              <w:t>6.9</w:t>
            </w:r>
            <w:r w:rsidRPr="00951EED">
              <w:rPr>
                <w:sz w:val="20"/>
                <w:lang w:val="en-GB"/>
              </w:rPr>
              <w:t>% of total expenditure</w:t>
            </w:r>
          </w:p>
          <w:p w14:paraId="1E8F5DAC" w14:textId="16C01662" w:rsidR="00861214" w:rsidRPr="00951EED" w:rsidRDefault="00861214" w:rsidP="00861214">
            <w:pPr>
              <w:widowControl/>
              <w:jc w:val="left"/>
              <w:rPr>
                <w:sz w:val="20"/>
                <w:lang w:val="en-GB"/>
              </w:rPr>
            </w:pPr>
            <w:r>
              <w:rPr>
                <w:sz w:val="20"/>
                <w:lang w:val="en-GB"/>
              </w:rPr>
              <w:t>7.7</w:t>
            </w:r>
            <w:r w:rsidRPr="00951EED">
              <w:rPr>
                <w:sz w:val="20"/>
                <w:lang w:val="en-GB"/>
              </w:rPr>
              <w:t>% of total revenues</w:t>
            </w:r>
          </w:p>
          <w:p w14:paraId="7D09619A" w14:textId="77777777" w:rsidR="00861214" w:rsidRPr="00951EED" w:rsidRDefault="00861214" w:rsidP="00861214">
            <w:pPr>
              <w:widowControl/>
              <w:jc w:val="left"/>
              <w:rPr>
                <w:sz w:val="20"/>
                <w:lang w:val="en-GB"/>
              </w:rPr>
            </w:pPr>
          </w:p>
          <w:p w14:paraId="5BB6B1BD" w14:textId="6BF25424" w:rsidR="00824C86" w:rsidRPr="001E1EFB" w:rsidRDefault="00861214" w:rsidP="00861214">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00992D55">
        <w:trPr>
          <w:trHeight w:val="238"/>
        </w:trPr>
        <w:tc>
          <w:tcPr>
            <w:tcW w:w="1855"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145" w:type="pct"/>
          </w:tcPr>
          <w:p w14:paraId="1BAD7AD2" w14:textId="44278D5D" w:rsidR="00A15EA2" w:rsidRPr="00D738B5" w:rsidRDefault="00F370E3" w:rsidP="00BD65D4">
            <w:pPr>
              <w:pStyle w:val="TableCell"/>
              <w:jc w:val="left"/>
              <w:rPr>
                <w:sz w:val="20"/>
                <w:lang w:val="en-GB"/>
              </w:rPr>
            </w:pPr>
            <w:r>
              <w:rPr>
                <w:rFonts w:cs="Arial"/>
                <w:sz w:val="20"/>
              </w:rPr>
              <w:t xml:space="preserve">Twin (green and digital) transition; social inclusion; </w:t>
            </w:r>
            <w:r w:rsidR="00D967E7">
              <w:rPr>
                <w:rFonts w:cs="Arial"/>
                <w:sz w:val="20"/>
              </w:rPr>
              <w:t xml:space="preserve">demographic change; </w:t>
            </w:r>
            <w:r>
              <w:rPr>
                <w:rFonts w:cs="Arial"/>
                <w:sz w:val="20"/>
              </w:rPr>
              <w:t xml:space="preserve">economic </w:t>
            </w:r>
            <w:r w:rsidR="00BD65D4">
              <w:rPr>
                <w:rFonts w:cs="Arial"/>
                <w:sz w:val="20"/>
              </w:rPr>
              <w:t>disparities</w:t>
            </w:r>
            <w:r>
              <w:rPr>
                <w:rFonts w:cs="Arial"/>
                <w:sz w:val="20"/>
              </w:rPr>
              <w:t>;</w:t>
            </w:r>
            <w:r w:rsidR="00AA1F56" w:rsidRPr="00AA1F56">
              <w:rPr>
                <w:rFonts w:cs="Arial"/>
                <w:sz w:val="20"/>
              </w:rPr>
              <w:t xml:space="preserve"> </w:t>
            </w:r>
            <w:r w:rsidR="00AA1F56">
              <w:rPr>
                <w:rFonts w:cs="Arial"/>
                <w:sz w:val="20"/>
              </w:rPr>
              <w:t>territorial development and</w:t>
            </w:r>
            <w:r>
              <w:rPr>
                <w:rFonts w:cs="Arial"/>
                <w:sz w:val="20"/>
              </w:rPr>
              <w:t xml:space="preserve"> insularity</w:t>
            </w:r>
          </w:p>
        </w:tc>
      </w:tr>
      <w:tr w:rsidR="00594B16" w:rsidRPr="00D738B5" w14:paraId="60D8C1E4" w14:textId="77777777" w:rsidTr="00992D55">
        <w:trPr>
          <w:trHeight w:val="238"/>
        </w:trPr>
        <w:tc>
          <w:tcPr>
            <w:tcW w:w="1855"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145" w:type="pct"/>
          </w:tcPr>
          <w:p w14:paraId="358AAA12" w14:textId="7D4FC524" w:rsidR="00594B16" w:rsidRPr="00D738B5" w:rsidRDefault="00F370E3" w:rsidP="00F370E3">
            <w:pPr>
              <w:pStyle w:val="TableCell"/>
              <w:jc w:val="left"/>
              <w:rPr>
                <w:sz w:val="20"/>
                <w:lang w:val="en-GB"/>
              </w:rPr>
            </w:pPr>
            <w:r>
              <w:rPr>
                <w:rFonts w:cs="Arial"/>
                <w:sz w:val="20"/>
              </w:rPr>
              <w:t>Reducing the regional disparities</w:t>
            </w:r>
            <w:r w:rsidR="00532035">
              <w:rPr>
                <w:rFonts w:cs="Arial"/>
                <w:sz w:val="20"/>
              </w:rPr>
              <w:t>, economic growth, social inclusion</w:t>
            </w:r>
          </w:p>
        </w:tc>
      </w:tr>
      <w:tr w:rsidR="00594B16" w:rsidRPr="00D738B5" w14:paraId="0A562549" w14:textId="77777777" w:rsidTr="00992D55">
        <w:trPr>
          <w:trHeight w:val="238"/>
        </w:trPr>
        <w:tc>
          <w:tcPr>
            <w:tcW w:w="1855" w:type="pct"/>
          </w:tcPr>
          <w:p w14:paraId="76933AD7" w14:textId="15CCCA35" w:rsidR="00594B16" w:rsidRPr="006C3969" w:rsidRDefault="005317DE" w:rsidP="005317DE">
            <w:pPr>
              <w:pStyle w:val="TableRow"/>
              <w:jc w:val="left"/>
              <w:rPr>
                <w:sz w:val="20"/>
                <w:lang w:val="en-GB"/>
              </w:rPr>
            </w:pPr>
            <w:r w:rsidRPr="006C3969">
              <w:rPr>
                <w:sz w:val="20"/>
                <w:lang w:val="en-GB"/>
              </w:rPr>
              <w:t>Legal/institutional framework for regional policy</w:t>
            </w:r>
          </w:p>
        </w:tc>
        <w:tc>
          <w:tcPr>
            <w:tcW w:w="3145" w:type="pct"/>
          </w:tcPr>
          <w:p w14:paraId="09454358" w14:textId="016DFF3C" w:rsidR="00825AC5" w:rsidRPr="006C3969" w:rsidRDefault="00F370E3" w:rsidP="00BD65D4">
            <w:pPr>
              <w:pStyle w:val="TableCell"/>
              <w:jc w:val="left"/>
              <w:rPr>
                <w:sz w:val="20"/>
                <w:lang w:val="en-GB"/>
              </w:rPr>
            </w:pPr>
            <w:r w:rsidRPr="006C3969">
              <w:rPr>
                <w:rFonts w:cs="Arial"/>
                <w:sz w:val="20"/>
              </w:rPr>
              <w:t xml:space="preserve">Greek </w:t>
            </w:r>
            <w:r w:rsidR="006C3969" w:rsidRPr="006C3969">
              <w:rPr>
                <w:rFonts w:cs="Arial"/>
                <w:sz w:val="20"/>
              </w:rPr>
              <w:t>C</w:t>
            </w:r>
            <w:r w:rsidRPr="006C3969">
              <w:rPr>
                <w:rFonts w:cs="Arial"/>
                <w:sz w:val="20"/>
              </w:rPr>
              <w:t xml:space="preserve">onstitution, Kallikratis law, </w:t>
            </w:r>
            <w:r w:rsidR="00532035" w:rsidRPr="006C3969">
              <w:rPr>
                <w:rFonts w:cs="Arial"/>
                <w:sz w:val="20"/>
              </w:rPr>
              <w:t>K</w:t>
            </w:r>
            <w:r w:rsidRPr="006C3969">
              <w:rPr>
                <w:rFonts w:cs="Arial"/>
                <w:sz w:val="20"/>
              </w:rPr>
              <w:t>listhenis Law</w:t>
            </w:r>
          </w:p>
        </w:tc>
      </w:tr>
      <w:tr w:rsidR="00922AC4" w:rsidRPr="00D738B5" w14:paraId="60BF0C13" w14:textId="77777777" w:rsidTr="00992D55">
        <w:trPr>
          <w:trHeight w:val="238"/>
        </w:trPr>
        <w:tc>
          <w:tcPr>
            <w:tcW w:w="1855"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145" w:type="pct"/>
          </w:tcPr>
          <w:p w14:paraId="106CFE2B" w14:textId="34E34658" w:rsidR="00922AC4" w:rsidRPr="004F478D" w:rsidRDefault="00643778" w:rsidP="00B60055">
            <w:pPr>
              <w:pStyle w:val="TableCell"/>
              <w:jc w:val="left"/>
              <w:rPr>
                <w:rFonts w:cs="Arial"/>
                <w:sz w:val="20"/>
              </w:rPr>
            </w:pPr>
            <w:r>
              <w:rPr>
                <w:rFonts w:cs="Arial"/>
                <w:sz w:val="20"/>
              </w:rPr>
              <w:t>Partnership Agreement 2021-2027</w:t>
            </w:r>
            <w:r w:rsidR="0041628C" w:rsidRPr="004F478D">
              <w:rPr>
                <w:rFonts w:cs="Arial"/>
                <w:sz w:val="20"/>
              </w:rPr>
              <w:t xml:space="preserve"> </w:t>
            </w:r>
            <w:r w:rsidR="004F478D" w:rsidRPr="004F478D">
              <w:rPr>
                <w:rFonts w:cs="Arial"/>
                <w:sz w:val="20"/>
              </w:rPr>
              <w:t xml:space="preserve">approved </w:t>
            </w:r>
            <w:r w:rsidR="004F478D">
              <w:rPr>
                <w:rFonts w:cs="Arial"/>
                <w:sz w:val="20"/>
              </w:rPr>
              <w:t xml:space="preserve">by EU </w:t>
            </w:r>
            <w:r w:rsidR="004F478D" w:rsidRPr="004F478D">
              <w:rPr>
                <w:rFonts w:cs="Arial"/>
                <w:sz w:val="20"/>
              </w:rPr>
              <w:t>on 29th July 2021</w:t>
            </w:r>
            <w:r w:rsidR="004F478D">
              <w:rPr>
                <w:rFonts w:cs="Arial"/>
                <w:sz w:val="20"/>
              </w:rPr>
              <w:t xml:space="preserve"> consists of  </w:t>
            </w:r>
          </w:p>
          <w:p w14:paraId="28DC4C43" w14:textId="4EDD8BB5" w:rsidR="0041628C" w:rsidRDefault="0041628C" w:rsidP="0041628C">
            <w:pPr>
              <w:pStyle w:val="TableCell"/>
              <w:jc w:val="left"/>
              <w:rPr>
                <w:rFonts w:cs="Arial"/>
                <w:sz w:val="20"/>
              </w:rPr>
            </w:pPr>
            <w:r>
              <w:rPr>
                <w:rFonts w:cs="Arial"/>
                <w:sz w:val="20"/>
              </w:rPr>
              <w:t xml:space="preserve">26,2 billion (20,9 EU funds ERDF, ESF+, JTF, CF, </w:t>
            </w:r>
            <w:r w:rsidR="00217A6A">
              <w:rPr>
                <w:rFonts w:cs="Arial"/>
                <w:sz w:val="20"/>
              </w:rPr>
              <w:t xml:space="preserve">EMFAF) </w:t>
            </w:r>
            <w:r w:rsidR="004F478D">
              <w:rPr>
                <w:rFonts w:cs="Arial"/>
                <w:sz w:val="20"/>
              </w:rPr>
              <w:t>and</w:t>
            </w:r>
          </w:p>
          <w:p w14:paraId="6C33C949" w14:textId="77777777" w:rsidR="0041628C" w:rsidRDefault="0041628C" w:rsidP="00217A6A">
            <w:pPr>
              <w:pStyle w:val="TableCell"/>
              <w:jc w:val="left"/>
              <w:rPr>
                <w:rFonts w:cs="Arial"/>
                <w:sz w:val="20"/>
              </w:rPr>
            </w:pPr>
            <w:r>
              <w:rPr>
                <w:rFonts w:cs="Arial"/>
                <w:sz w:val="20"/>
              </w:rPr>
              <w:t xml:space="preserve">5,3 </w:t>
            </w:r>
            <w:r w:rsidR="00217A6A">
              <w:rPr>
                <w:rFonts w:cs="Arial"/>
                <w:sz w:val="20"/>
              </w:rPr>
              <w:t xml:space="preserve">national co financing </w:t>
            </w:r>
          </w:p>
          <w:p w14:paraId="36904626" w14:textId="77777777" w:rsidR="00EE317F" w:rsidRPr="00EE317F" w:rsidRDefault="00EE317F" w:rsidP="00EE317F">
            <w:pPr>
              <w:pStyle w:val="TableCell"/>
              <w:jc w:val="left"/>
              <w:rPr>
                <w:sz w:val="20"/>
              </w:rPr>
            </w:pPr>
            <w:r w:rsidRPr="00EE317F">
              <w:rPr>
                <w:sz w:val="20"/>
              </w:rPr>
              <w:t>The total amount of PA 2021-2027 26,2 billion euro of Public Expenditure (20,9 billion euro EU Contribution and 5,3 billion euro National Contribution) breaks down as follows:</w:t>
            </w:r>
          </w:p>
          <w:p w14:paraId="4567ECE6" w14:textId="446312DA" w:rsidR="00EE317F" w:rsidRPr="00EE317F" w:rsidRDefault="00EE317F" w:rsidP="00EE317F">
            <w:pPr>
              <w:pStyle w:val="TableCell"/>
              <w:jc w:val="left"/>
              <w:rPr>
                <w:sz w:val="20"/>
              </w:rPr>
            </w:pPr>
            <w:r w:rsidRPr="00EE317F">
              <w:rPr>
                <w:sz w:val="20"/>
              </w:rPr>
              <w:t xml:space="preserve">13,6 billion European Regional Development Fund - ERDF </w:t>
            </w:r>
          </w:p>
          <w:p w14:paraId="4E43408F" w14:textId="25872F33" w:rsidR="00EE317F" w:rsidRPr="00EE317F" w:rsidRDefault="00EE317F" w:rsidP="00EE317F">
            <w:pPr>
              <w:pStyle w:val="TableCell"/>
              <w:jc w:val="left"/>
              <w:rPr>
                <w:sz w:val="20"/>
              </w:rPr>
            </w:pPr>
            <w:r w:rsidRPr="00EE317F">
              <w:rPr>
                <w:sz w:val="20"/>
              </w:rPr>
              <w:t>7 billion European Social Fund Plus - ESF +</w:t>
            </w:r>
          </w:p>
          <w:p w14:paraId="683E6AA5" w14:textId="285FB0EC" w:rsidR="00EE317F" w:rsidRPr="00EE317F" w:rsidRDefault="00EE317F" w:rsidP="00EE317F">
            <w:pPr>
              <w:pStyle w:val="TableCell"/>
              <w:jc w:val="left"/>
              <w:rPr>
                <w:sz w:val="20"/>
              </w:rPr>
            </w:pPr>
            <w:r w:rsidRPr="00EE317F">
              <w:rPr>
                <w:sz w:val="20"/>
              </w:rPr>
              <w:t>3,5 billion Cohesion Fund - CF</w:t>
            </w:r>
          </w:p>
          <w:p w14:paraId="676DB666" w14:textId="406D8398" w:rsidR="00EE317F" w:rsidRPr="00EE317F" w:rsidRDefault="00EE317F" w:rsidP="00EE317F">
            <w:pPr>
              <w:pStyle w:val="TableCell"/>
              <w:jc w:val="left"/>
              <w:rPr>
                <w:sz w:val="20"/>
              </w:rPr>
            </w:pPr>
            <w:r w:rsidRPr="00EE317F">
              <w:rPr>
                <w:sz w:val="20"/>
              </w:rPr>
              <w:t>0,47 billion European Maritime, Fisheries and Aquaculture Fund - EMFAF and 1,6 billion Just Transition Fund – JTF</w:t>
            </w:r>
          </w:p>
          <w:p w14:paraId="1C2208F9" w14:textId="3C670E63" w:rsidR="00EE317F" w:rsidRPr="0041628C" w:rsidRDefault="00EE317F" w:rsidP="00EE317F">
            <w:pPr>
              <w:pStyle w:val="TableCell"/>
              <w:jc w:val="left"/>
              <w:rPr>
                <w:sz w:val="20"/>
              </w:rPr>
            </w:pPr>
            <w:r w:rsidRPr="00EE317F">
              <w:rPr>
                <w:sz w:val="20"/>
              </w:rPr>
              <w:t xml:space="preserve">Out of the 26,2 billion euro, 8,07 billion euro of Public Expenditure are allocated to Regional Programs (6,01 billion </w:t>
            </w:r>
            <w:r w:rsidR="00532035">
              <w:rPr>
                <w:sz w:val="20"/>
              </w:rPr>
              <w:t xml:space="preserve">co financed by </w:t>
            </w:r>
            <w:r w:rsidRPr="00EE317F">
              <w:rPr>
                <w:sz w:val="20"/>
              </w:rPr>
              <w:t>ERDF and 2,06 billion</w:t>
            </w:r>
            <w:r w:rsidR="00532035">
              <w:rPr>
                <w:sz w:val="20"/>
              </w:rPr>
              <w:t xml:space="preserve"> co financed by </w:t>
            </w:r>
            <w:r w:rsidRPr="00EE317F">
              <w:rPr>
                <w:sz w:val="20"/>
              </w:rPr>
              <w:t>ΕSF+)</w:t>
            </w:r>
          </w:p>
        </w:tc>
      </w:tr>
      <w:tr w:rsidR="00623BE2" w:rsidRPr="00D738B5" w14:paraId="75EA1188" w14:textId="77777777" w:rsidTr="00992D55">
        <w:trPr>
          <w:trHeight w:val="238"/>
        </w:trPr>
        <w:tc>
          <w:tcPr>
            <w:tcW w:w="1855"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145" w:type="pct"/>
          </w:tcPr>
          <w:p w14:paraId="27E0CB75" w14:textId="589FD17E" w:rsidR="00825AC5" w:rsidRPr="0041628C" w:rsidRDefault="0041628C" w:rsidP="004F478D">
            <w:pPr>
              <w:pStyle w:val="TableCell"/>
              <w:jc w:val="left"/>
              <w:rPr>
                <w:sz w:val="20"/>
              </w:rPr>
            </w:pPr>
            <w:r>
              <w:rPr>
                <w:rFonts w:cs="Arial"/>
                <w:sz w:val="20"/>
              </w:rPr>
              <w:t>The Partnership Agreement for Greece covers 13 regional and 9 national</w:t>
            </w:r>
            <w:r w:rsidR="00EE317F">
              <w:rPr>
                <w:rFonts w:cs="Arial"/>
                <w:sz w:val="20"/>
              </w:rPr>
              <w:t xml:space="preserve"> Sectoral </w:t>
            </w:r>
            <w:r>
              <w:rPr>
                <w:rFonts w:cs="Arial"/>
                <w:sz w:val="20"/>
              </w:rPr>
              <w:t>programmes</w:t>
            </w:r>
            <w:r w:rsidR="00217A6A">
              <w:rPr>
                <w:rFonts w:cs="Arial"/>
                <w:sz w:val="20"/>
              </w:rPr>
              <w:t>.</w:t>
            </w:r>
            <w:r w:rsidR="00217A6A" w:rsidRPr="00217A6A">
              <w:rPr>
                <w:rFonts w:asciiTheme="minorHAnsi" w:hAnsiTheme="minorHAnsi"/>
                <w:color w:val="auto"/>
                <w:sz w:val="22"/>
                <w:szCs w:val="22"/>
                <w:lang w:val="en-GB" w:eastAsia="en-US"/>
              </w:rPr>
              <w:t xml:space="preserve"> </w:t>
            </w:r>
            <w:r w:rsidR="00217A6A" w:rsidRPr="00217A6A">
              <w:rPr>
                <w:rFonts w:cs="Arial"/>
                <w:sz w:val="20"/>
              </w:rPr>
              <w:t xml:space="preserve">The </w:t>
            </w:r>
            <w:r w:rsidR="004F478D">
              <w:rPr>
                <w:rFonts w:cs="Arial"/>
                <w:sz w:val="20"/>
              </w:rPr>
              <w:t xml:space="preserve"> </w:t>
            </w:r>
            <w:r w:rsidR="00217A6A" w:rsidRPr="00217A6A">
              <w:rPr>
                <w:rFonts w:cs="Arial"/>
                <w:sz w:val="20"/>
              </w:rPr>
              <w:t>document is entirely in line with the National Growth Strategy, is complementary to the goals and targets of the Recovery and Resilience Programme and is consistent with the European Regulations and the National Sectoral Strategies</w:t>
            </w:r>
            <w:r w:rsidR="004F478D">
              <w:rPr>
                <w:rFonts w:cs="Arial"/>
                <w:sz w:val="20"/>
              </w:rPr>
              <w:t xml:space="preserve"> with its development goal as follows: </w:t>
            </w:r>
            <w:r w:rsidR="00217A6A" w:rsidRPr="00217A6A">
              <w:rPr>
                <w:rFonts w:cs="Arial"/>
                <w:sz w:val="20"/>
              </w:rPr>
              <w:t>«Contribution to the regeneration of the Greek economy by restructuring and upgrading the productive and social fabric of the country and by creating and maintaining sustainable jobs through the outward-looking, innovative and competitive entrepreneurship and the support of the social cohesion and the principles of sustainable development».</w:t>
            </w:r>
          </w:p>
        </w:tc>
      </w:tr>
      <w:tr w:rsidR="00594B16" w:rsidRPr="005033F4" w14:paraId="1190059F" w14:textId="77777777" w:rsidTr="00992D55">
        <w:trPr>
          <w:trHeight w:val="238"/>
        </w:trPr>
        <w:tc>
          <w:tcPr>
            <w:tcW w:w="1855"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145" w:type="pct"/>
          </w:tcPr>
          <w:p w14:paraId="12B3DF7A" w14:textId="13B1F071" w:rsidR="00100606" w:rsidRDefault="00100606" w:rsidP="005317DE">
            <w:pPr>
              <w:pStyle w:val="TableCell"/>
              <w:jc w:val="left"/>
              <w:rPr>
                <w:rFonts w:cs="Arial"/>
                <w:sz w:val="20"/>
              </w:rPr>
            </w:pPr>
            <w:r>
              <w:rPr>
                <w:rFonts w:cs="Arial"/>
                <w:sz w:val="20"/>
              </w:rPr>
              <w:t>Greece has not urban policy framework. The development planning is based on national and regional spatial planning.</w:t>
            </w:r>
          </w:p>
          <w:p w14:paraId="6E8D9495" w14:textId="0634AD56" w:rsidR="003D2EAC" w:rsidRDefault="00F23F9C" w:rsidP="005317DE">
            <w:pPr>
              <w:pStyle w:val="TableCell"/>
              <w:jc w:val="left"/>
              <w:rPr>
                <w:rFonts w:cs="Arial"/>
                <w:sz w:val="20"/>
              </w:rPr>
            </w:pPr>
            <w:r>
              <w:rPr>
                <w:rFonts w:cs="Arial"/>
                <w:sz w:val="20"/>
              </w:rPr>
              <w:t>Specific objective 5.i of Policy Objective 5 of PA 2021-2027</w:t>
            </w:r>
            <w:r w:rsidR="00663A26">
              <w:rPr>
                <w:rFonts w:cs="Arial"/>
                <w:sz w:val="20"/>
              </w:rPr>
              <w:t xml:space="preserve"> “Fostering the Integrated</w:t>
            </w:r>
            <w:r w:rsidR="00991BE3">
              <w:rPr>
                <w:rFonts w:cs="Arial"/>
                <w:sz w:val="20"/>
              </w:rPr>
              <w:t xml:space="preserve"> and Inclusive social, economic and environmental development, culture, natural heritage, sustainable tour</w:t>
            </w:r>
            <w:r w:rsidR="00100606">
              <w:rPr>
                <w:rFonts w:cs="Arial"/>
                <w:sz w:val="20"/>
              </w:rPr>
              <w:t xml:space="preserve">ism and security </w:t>
            </w:r>
            <w:r w:rsidR="00100606">
              <w:rPr>
                <w:rFonts w:cs="Arial"/>
                <w:sz w:val="20"/>
              </w:rPr>
              <w:lastRenderedPageBreak/>
              <w:t>in urban areas.</w:t>
            </w:r>
          </w:p>
          <w:p w14:paraId="49453169" w14:textId="7E461B74" w:rsidR="005033F4" w:rsidRPr="00A92A63" w:rsidRDefault="00A92A63" w:rsidP="00A92A63">
            <w:pPr>
              <w:pStyle w:val="TableCell"/>
              <w:jc w:val="left"/>
              <w:rPr>
                <w:rFonts w:cs="Arial"/>
                <w:sz w:val="20"/>
              </w:rPr>
            </w:pPr>
            <w:r>
              <w:rPr>
                <w:rFonts w:cs="Arial"/>
                <w:sz w:val="20"/>
              </w:rPr>
              <w:t>European smart cities initiative.</w:t>
            </w:r>
          </w:p>
        </w:tc>
      </w:tr>
      <w:tr w:rsidR="00594B16" w:rsidRPr="00D738B5" w14:paraId="4395EB33" w14:textId="77777777" w:rsidTr="00992D55">
        <w:trPr>
          <w:trHeight w:val="238"/>
        </w:trPr>
        <w:tc>
          <w:tcPr>
            <w:tcW w:w="1855" w:type="pct"/>
          </w:tcPr>
          <w:p w14:paraId="5D346546" w14:textId="51665631" w:rsidR="00594B16" w:rsidRPr="00D738B5" w:rsidRDefault="005317DE" w:rsidP="005317DE">
            <w:pPr>
              <w:pStyle w:val="TableRow"/>
              <w:jc w:val="left"/>
              <w:rPr>
                <w:sz w:val="20"/>
                <w:lang w:val="en-GB"/>
              </w:rPr>
            </w:pPr>
            <w:r w:rsidRPr="00D738B5">
              <w:rPr>
                <w:sz w:val="20"/>
                <w:lang w:val="en-GB"/>
              </w:rPr>
              <w:lastRenderedPageBreak/>
              <w:t>Rural policy framework</w:t>
            </w:r>
          </w:p>
        </w:tc>
        <w:tc>
          <w:tcPr>
            <w:tcW w:w="3145" w:type="pct"/>
          </w:tcPr>
          <w:p w14:paraId="43B3AE33" w14:textId="77777777" w:rsidR="003D2EAC" w:rsidRDefault="004F478D" w:rsidP="003D2EAC">
            <w:pPr>
              <w:pStyle w:val="TableCell"/>
              <w:jc w:val="left"/>
              <w:rPr>
                <w:rFonts w:cs="Arial"/>
                <w:sz w:val="20"/>
              </w:rPr>
            </w:pPr>
            <w:r>
              <w:rPr>
                <w:rFonts w:cs="Arial"/>
                <w:sz w:val="20"/>
              </w:rPr>
              <w:t>CAP Strategic Plan 2023-2027 (Ministry for Rural Development)</w:t>
            </w:r>
            <w:r w:rsidR="00A92A63">
              <w:rPr>
                <w:rFonts w:cs="Arial"/>
                <w:sz w:val="20"/>
              </w:rPr>
              <w:t>.</w:t>
            </w:r>
          </w:p>
          <w:p w14:paraId="3E1E1754" w14:textId="75BFC335" w:rsidR="00A92A63" w:rsidRPr="00D738B5" w:rsidRDefault="00A92A63" w:rsidP="003D2EAC">
            <w:pPr>
              <w:pStyle w:val="TableCell"/>
              <w:jc w:val="left"/>
              <w:rPr>
                <w:sz w:val="20"/>
                <w:lang w:val="en-GB"/>
              </w:rPr>
            </w:pPr>
            <w:r>
              <w:rPr>
                <w:rFonts w:cs="Arial"/>
                <w:sz w:val="20"/>
              </w:rPr>
              <w:t>European smart villages initiative.</w:t>
            </w:r>
          </w:p>
        </w:tc>
      </w:tr>
      <w:tr w:rsidR="00594B16" w:rsidRPr="00D738B5" w14:paraId="5C17105F" w14:textId="77777777" w:rsidTr="00992D55">
        <w:trPr>
          <w:trHeight w:val="238"/>
        </w:trPr>
        <w:tc>
          <w:tcPr>
            <w:tcW w:w="1855"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145" w:type="pct"/>
          </w:tcPr>
          <w:p w14:paraId="799A7864" w14:textId="3E1DEB71" w:rsidR="00594B16" w:rsidRDefault="00663A26" w:rsidP="00A15EA2">
            <w:pPr>
              <w:pStyle w:val="TableCell"/>
              <w:jc w:val="left"/>
              <w:rPr>
                <w:rFonts w:cs="Arial"/>
                <w:sz w:val="20"/>
              </w:rPr>
            </w:pPr>
            <w:r>
              <w:rPr>
                <w:rFonts w:cs="Arial"/>
                <w:sz w:val="20"/>
              </w:rPr>
              <w:t>European Funds and co</w:t>
            </w:r>
            <w:r w:rsidR="00992D55">
              <w:rPr>
                <w:rFonts w:cs="Arial"/>
                <w:sz w:val="20"/>
              </w:rPr>
              <w:t>-</w:t>
            </w:r>
            <w:r>
              <w:rPr>
                <w:rFonts w:cs="Arial"/>
                <w:sz w:val="20"/>
              </w:rPr>
              <w:t>financing</w:t>
            </w:r>
          </w:p>
          <w:p w14:paraId="36F24C2D" w14:textId="6557D7A3" w:rsidR="00663A26" w:rsidRDefault="00663A26" w:rsidP="00A15EA2">
            <w:pPr>
              <w:pStyle w:val="TableCell"/>
              <w:jc w:val="left"/>
              <w:rPr>
                <w:rFonts w:cs="Arial"/>
                <w:sz w:val="20"/>
              </w:rPr>
            </w:pPr>
            <w:r>
              <w:rPr>
                <w:rFonts w:cs="Arial"/>
                <w:sz w:val="20"/>
              </w:rPr>
              <w:t xml:space="preserve">European </w:t>
            </w:r>
            <w:r w:rsidR="00532035">
              <w:rPr>
                <w:rFonts w:cs="Arial"/>
                <w:sz w:val="20"/>
              </w:rPr>
              <w:t>Regional</w:t>
            </w:r>
            <w:r>
              <w:rPr>
                <w:rFonts w:cs="Arial"/>
                <w:sz w:val="20"/>
              </w:rPr>
              <w:t xml:space="preserve"> and Development Fund (ERDF)</w:t>
            </w:r>
          </w:p>
          <w:p w14:paraId="042CCDA2" w14:textId="2BEBFDD5" w:rsidR="00663A26" w:rsidRDefault="00663A26" w:rsidP="00A15EA2">
            <w:pPr>
              <w:pStyle w:val="TableCell"/>
              <w:jc w:val="left"/>
              <w:rPr>
                <w:rFonts w:cs="Arial"/>
                <w:sz w:val="20"/>
              </w:rPr>
            </w:pPr>
            <w:r>
              <w:rPr>
                <w:rFonts w:cs="Arial"/>
                <w:sz w:val="20"/>
              </w:rPr>
              <w:t>Cohesion Fund (CF)</w:t>
            </w:r>
          </w:p>
          <w:p w14:paraId="19470041" w14:textId="77777777" w:rsidR="00663A26" w:rsidRDefault="00663A26" w:rsidP="00A15EA2">
            <w:pPr>
              <w:pStyle w:val="TableCell"/>
              <w:jc w:val="left"/>
              <w:rPr>
                <w:rFonts w:cs="Arial"/>
                <w:sz w:val="20"/>
              </w:rPr>
            </w:pPr>
            <w:r>
              <w:rPr>
                <w:rFonts w:cs="Arial"/>
                <w:sz w:val="20"/>
              </w:rPr>
              <w:t>European Social Fund plus (ESF+)</w:t>
            </w:r>
          </w:p>
          <w:p w14:paraId="480A3770" w14:textId="77777777" w:rsidR="00663A26" w:rsidRDefault="00663A26" w:rsidP="00A15EA2">
            <w:pPr>
              <w:pStyle w:val="TableCell"/>
              <w:jc w:val="left"/>
              <w:rPr>
                <w:rFonts w:cs="Arial"/>
                <w:sz w:val="20"/>
              </w:rPr>
            </w:pPr>
            <w:r>
              <w:rPr>
                <w:rFonts w:cs="Arial"/>
                <w:sz w:val="20"/>
              </w:rPr>
              <w:t>Just Transition Fund (JTF)</w:t>
            </w:r>
          </w:p>
          <w:p w14:paraId="5EFA07CE" w14:textId="77777777" w:rsidR="00663A26" w:rsidRDefault="00663A26" w:rsidP="00A15EA2">
            <w:pPr>
              <w:pStyle w:val="TableCell"/>
              <w:jc w:val="left"/>
              <w:rPr>
                <w:rFonts w:cs="Arial"/>
                <w:sz w:val="20"/>
              </w:rPr>
            </w:pPr>
            <w:r>
              <w:rPr>
                <w:rFonts w:cs="Arial"/>
                <w:sz w:val="20"/>
              </w:rPr>
              <w:t>European Maritime Fisheries and Aquaculture Fund (EMFAF)</w:t>
            </w:r>
          </w:p>
          <w:p w14:paraId="6130FC42" w14:textId="77777777" w:rsidR="00663A26" w:rsidRDefault="00663A26" w:rsidP="00A15EA2">
            <w:pPr>
              <w:pStyle w:val="TableCell"/>
              <w:jc w:val="left"/>
              <w:rPr>
                <w:rFonts w:cs="Arial"/>
                <w:sz w:val="20"/>
              </w:rPr>
            </w:pPr>
            <w:r>
              <w:rPr>
                <w:rFonts w:cs="Arial"/>
                <w:sz w:val="20"/>
              </w:rPr>
              <w:t>Regional State Aid</w:t>
            </w:r>
          </w:p>
          <w:p w14:paraId="2E2DB5D5" w14:textId="77777777" w:rsidR="00663A26" w:rsidRDefault="00663A26" w:rsidP="00A15EA2">
            <w:pPr>
              <w:pStyle w:val="TableCell"/>
              <w:jc w:val="left"/>
              <w:rPr>
                <w:rFonts w:cs="Arial"/>
                <w:sz w:val="20"/>
              </w:rPr>
            </w:pPr>
            <w:r>
              <w:rPr>
                <w:rFonts w:cs="Arial"/>
                <w:sz w:val="20"/>
              </w:rPr>
              <w:t>General Directorate for Private Investment</w:t>
            </w:r>
          </w:p>
          <w:p w14:paraId="28041D9C" w14:textId="2DEA7890" w:rsidR="00663A26" w:rsidRDefault="00663A26" w:rsidP="00663A26">
            <w:pPr>
              <w:pStyle w:val="TableCell"/>
              <w:jc w:val="left"/>
              <w:rPr>
                <w:rFonts w:cs="Arial"/>
                <w:sz w:val="20"/>
              </w:rPr>
            </w:pPr>
            <w:r>
              <w:rPr>
                <w:rFonts w:cs="Arial"/>
                <w:sz w:val="20"/>
              </w:rPr>
              <w:t>Spatial Regional/ Local Plans</w:t>
            </w:r>
          </w:p>
          <w:p w14:paraId="0E9DC608" w14:textId="10CFD176" w:rsidR="00663A26" w:rsidRPr="00D738B5" w:rsidRDefault="00663A26" w:rsidP="00A92A63">
            <w:pPr>
              <w:pStyle w:val="TableCell"/>
              <w:jc w:val="left"/>
              <w:rPr>
                <w:sz w:val="20"/>
                <w:lang w:val="en-GB"/>
              </w:rPr>
            </w:pPr>
            <w:r>
              <w:rPr>
                <w:rFonts w:cs="Arial"/>
                <w:sz w:val="20"/>
              </w:rPr>
              <w:t xml:space="preserve">National Strategies for RIS, </w:t>
            </w:r>
            <w:r w:rsidR="00A92A63">
              <w:rPr>
                <w:rFonts w:cs="Arial"/>
                <w:sz w:val="20"/>
              </w:rPr>
              <w:t>Active Labour,</w:t>
            </w:r>
            <w:r w:rsidR="00A92A63">
              <w:t xml:space="preserve"> S</w:t>
            </w:r>
            <w:r w:rsidR="00A92A63" w:rsidRPr="00A92A63">
              <w:rPr>
                <w:rFonts w:cs="Arial"/>
                <w:sz w:val="20"/>
              </w:rPr>
              <w:t>ocial inclusion and poverty reduction</w:t>
            </w:r>
            <w:r w:rsidR="00A92A63">
              <w:rPr>
                <w:rFonts w:cs="Arial"/>
                <w:sz w:val="20"/>
              </w:rPr>
              <w:t xml:space="preserve">, </w:t>
            </w:r>
            <w:r w:rsidR="00532035">
              <w:rPr>
                <w:rFonts w:cs="Arial"/>
                <w:sz w:val="20"/>
              </w:rPr>
              <w:t>D</w:t>
            </w:r>
            <w:r>
              <w:rPr>
                <w:rFonts w:cs="Arial"/>
                <w:sz w:val="20"/>
              </w:rPr>
              <w:t>igitalization, environment, energy, civil protection, tourism</w:t>
            </w:r>
            <w:r w:rsidR="00992D55">
              <w:rPr>
                <w:rFonts w:cs="Arial"/>
                <w:sz w:val="20"/>
              </w:rPr>
              <w:t>,</w:t>
            </w:r>
            <w:r>
              <w:rPr>
                <w:rFonts w:cs="Arial"/>
                <w:sz w:val="20"/>
              </w:rPr>
              <w:t xml:space="preserve"> etc</w:t>
            </w:r>
            <w:r w:rsidR="00992D55">
              <w:rPr>
                <w:rFonts w:cs="Arial"/>
                <w:sz w:val="20"/>
              </w:rPr>
              <w:t>.</w:t>
            </w:r>
          </w:p>
        </w:tc>
      </w:tr>
      <w:tr w:rsidR="00594B16" w:rsidRPr="00D738B5" w14:paraId="7B9EFA1F" w14:textId="77777777" w:rsidTr="00992D55">
        <w:trPr>
          <w:trHeight w:val="238"/>
        </w:trPr>
        <w:tc>
          <w:tcPr>
            <w:tcW w:w="1855"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145" w:type="pct"/>
          </w:tcPr>
          <w:p w14:paraId="10B60F9D" w14:textId="0FA35950" w:rsidR="00A15EA2" w:rsidRDefault="00145248" w:rsidP="00145248">
            <w:pPr>
              <w:pStyle w:val="TableCell"/>
              <w:jc w:val="left"/>
              <w:rPr>
                <w:rFonts w:cs="Arial"/>
                <w:sz w:val="20"/>
              </w:rPr>
            </w:pPr>
            <w:r>
              <w:rPr>
                <w:rFonts w:cs="Arial"/>
                <w:sz w:val="20"/>
              </w:rPr>
              <w:t>Council for Monitoring and Coordination of PA</w:t>
            </w:r>
          </w:p>
          <w:p w14:paraId="725308D1" w14:textId="77777777" w:rsidR="00145248" w:rsidRDefault="00145248" w:rsidP="00145248">
            <w:pPr>
              <w:pStyle w:val="TableCell"/>
              <w:jc w:val="left"/>
              <w:rPr>
                <w:rFonts w:cs="Arial"/>
                <w:sz w:val="20"/>
              </w:rPr>
            </w:pPr>
            <w:r>
              <w:rPr>
                <w:rFonts w:cs="Arial"/>
                <w:sz w:val="20"/>
              </w:rPr>
              <w:t>National Coordination Authority – General directorate for Strategy, planning and Implementation – General Directorate for Legal and Operational Support</w:t>
            </w:r>
          </w:p>
          <w:p w14:paraId="21528CF9" w14:textId="037414F0" w:rsidR="00145248" w:rsidRDefault="00145248" w:rsidP="00145248">
            <w:pPr>
              <w:pStyle w:val="TableCell"/>
              <w:jc w:val="left"/>
              <w:rPr>
                <w:rFonts w:cs="Arial"/>
                <w:sz w:val="20"/>
              </w:rPr>
            </w:pPr>
            <w:r>
              <w:rPr>
                <w:rFonts w:cs="Arial"/>
                <w:sz w:val="20"/>
              </w:rPr>
              <w:t>Integrated Information System for PA 2021-2027</w:t>
            </w:r>
          </w:p>
          <w:p w14:paraId="7178AA2B" w14:textId="51B95078" w:rsidR="00145248" w:rsidRDefault="00145248" w:rsidP="00145248">
            <w:pPr>
              <w:pStyle w:val="TableCell"/>
              <w:jc w:val="left"/>
              <w:rPr>
                <w:rFonts w:cs="Arial"/>
                <w:sz w:val="20"/>
              </w:rPr>
            </w:pPr>
            <w:r>
              <w:rPr>
                <w:rFonts w:cs="Arial"/>
                <w:sz w:val="20"/>
              </w:rPr>
              <w:t>Integrated Information System for Programme of public Investment (e-pde)</w:t>
            </w:r>
          </w:p>
          <w:p w14:paraId="44EF932E" w14:textId="35572F41" w:rsidR="00145248" w:rsidRDefault="00145248" w:rsidP="00145248">
            <w:pPr>
              <w:pStyle w:val="TableCell"/>
              <w:jc w:val="left"/>
              <w:rPr>
                <w:rFonts w:cs="Arial"/>
                <w:sz w:val="20"/>
              </w:rPr>
            </w:pPr>
            <w:r>
              <w:rPr>
                <w:rFonts w:cs="Arial"/>
                <w:sz w:val="20"/>
              </w:rPr>
              <w:t>Integrated Information System for State Aid</w:t>
            </w:r>
          </w:p>
          <w:p w14:paraId="3F295078" w14:textId="71A62220" w:rsidR="00145248" w:rsidRPr="00D738B5" w:rsidRDefault="00145248" w:rsidP="00663A26">
            <w:pPr>
              <w:pStyle w:val="TableCell"/>
              <w:jc w:val="left"/>
              <w:rPr>
                <w:sz w:val="20"/>
                <w:lang w:val="en-GB"/>
              </w:rPr>
            </w:pPr>
            <w:r>
              <w:rPr>
                <w:rFonts w:cs="Arial"/>
                <w:sz w:val="20"/>
              </w:rPr>
              <w:t xml:space="preserve">Integrated Information System for </w:t>
            </w:r>
            <w:r w:rsidR="00663A26">
              <w:rPr>
                <w:rFonts w:cs="Arial"/>
                <w:sz w:val="20"/>
              </w:rPr>
              <w:t>De Minimis Aid</w:t>
            </w:r>
          </w:p>
        </w:tc>
      </w:tr>
      <w:tr w:rsidR="00594B16" w:rsidRPr="00D738B5" w14:paraId="303C11FB" w14:textId="77777777" w:rsidTr="00992D55">
        <w:trPr>
          <w:trHeight w:val="238"/>
        </w:trPr>
        <w:tc>
          <w:tcPr>
            <w:tcW w:w="1855"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145" w:type="pct"/>
          </w:tcPr>
          <w:p w14:paraId="0C233DBC" w14:textId="08A60372" w:rsidR="00594B16" w:rsidRDefault="001B7075" w:rsidP="00A15EA2">
            <w:pPr>
              <w:pStyle w:val="TableCell"/>
              <w:jc w:val="left"/>
              <w:rPr>
                <w:rFonts w:cs="Arial"/>
                <w:sz w:val="20"/>
              </w:rPr>
            </w:pPr>
            <w:r w:rsidRPr="001B7075">
              <w:rPr>
                <w:rFonts w:cs="Arial"/>
                <w:sz w:val="20"/>
              </w:rPr>
              <w:t>Council for Monitoring and Coordination of PA</w:t>
            </w:r>
          </w:p>
          <w:p w14:paraId="007E839B" w14:textId="5A188EAA" w:rsidR="001B7075" w:rsidRPr="00D738B5" w:rsidRDefault="001B7075" w:rsidP="00A15EA2">
            <w:pPr>
              <w:pStyle w:val="TableCell"/>
              <w:jc w:val="left"/>
              <w:rPr>
                <w:sz w:val="20"/>
                <w:lang w:val="en-GB"/>
              </w:rPr>
            </w:pPr>
            <w:r>
              <w:rPr>
                <w:rFonts w:cs="Arial"/>
                <w:sz w:val="20"/>
              </w:rPr>
              <w:t>Institutional Agreements and framework assignments</w:t>
            </w:r>
          </w:p>
        </w:tc>
      </w:tr>
      <w:tr w:rsidR="00594B16" w:rsidRPr="00D738B5" w14:paraId="4E9E0EAF" w14:textId="77777777" w:rsidTr="00992D55">
        <w:trPr>
          <w:trHeight w:val="238"/>
        </w:trPr>
        <w:tc>
          <w:tcPr>
            <w:tcW w:w="1855"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145" w:type="pct"/>
          </w:tcPr>
          <w:p w14:paraId="5D25B57E" w14:textId="749ACDB2" w:rsidR="00A15EA2" w:rsidRPr="00D738B5" w:rsidRDefault="004F478D" w:rsidP="005317DE">
            <w:pPr>
              <w:pStyle w:val="TableCell"/>
              <w:jc w:val="left"/>
              <w:rPr>
                <w:sz w:val="20"/>
                <w:lang w:val="en-GB"/>
              </w:rPr>
            </w:pPr>
            <w:r>
              <w:rPr>
                <w:rFonts w:cs="Arial"/>
                <w:sz w:val="20"/>
              </w:rPr>
              <w:t xml:space="preserve">National Coordination Authority </w:t>
            </w:r>
            <w:r w:rsidR="00F23F9C">
              <w:rPr>
                <w:rFonts w:cs="Arial"/>
                <w:sz w:val="20"/>
              </w:rPr>
              <w:t>(NCA) – Special Service for the Coordination of Regional Programmes</w:t>
            </w:r>
          </w:p>
        </w:tc>
      </w:tr>
      <w:tr w:rsidR="00594B16" w:rsidRPr="00D738B5" w14:paraId="56477370" w14:textId="77777777" w:rsidTr="00992D55">
        <w:trPr>
          <w:trHeight w:val="238"/>
        </w:trPr>
        <w:tc>
          <w:tcPr>
            <w:tcW w:w="1855"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145" w:type="pct"/>
          </w:tcPr>
          <w:p w14:paraId="17149C54" w14:textId="63DED46D" w:rsidR="00EE317F" w:rsidRPr="00EE317F" w:rsidRDefault="00EE317F" w:rsidP="00EE317F">
            <w:pPr>
              <w:pStyle w:val="TableRow"/>
              <w:rPr>
                <w:rFonts w:cs="Arial"/>
                <w:sz w:val="20"/>
              </w:rPr>
            </w:pPr>
            <w:r w:rsidRPr="00EE317F">
              <w:rPr>
                <w:rFonts w:cs="Arial"/>
                <w:sz w:val="20"/>
              </w:rPr>
              <w:t xml:space="preserve">The implementation of the projects financed by the PA is monitored through a system of indicators, which includes output and result indicators </w:t>
            </w:r>
          </w:p>
          <w:p w14:paraId="55DE8A65" w14:textId="77777777" w:rsidR="00EE317F" w:rsidRDefault="00EE317F" w:rsidP="00EE317F">
            <w:pPr>
              <w:pStyle w:val="TableRow"/>
              <w:rPr>
                <w:rFonts w:cs="Arial"/>
                <w:sz w:val="20"/>
              </w:rPr>
            </w:pPr>
            <w:r w:rsidRPr="00EE317F">
              <w:rPr>
                <w:rFonts w:cs="Arial"/>
                <w:sz w:val="20"/>
              </w:rPr>
              <w:t xml:space="preserve">Τhe output and result indicators are monitored through the </w:t>
            </w:r>
          </w:p>
          <w:p w14:paraId="6E8A4355" w14:textId="3999B7F6" w:rsidR="00EE317F" w:rsidRPr="00EE317F" w:rsidRDefault="00EE317F" w:rsidP="00EE317F">
            <w:pPr>
              <w:pStyle w:val="TableRow"/>
              <w:rPr>
                <w:rFonts w:cs="Arial"/>
                <w:sz w:val="20"/>
              </w:rPr>
            </w:pPr>
            <w:r w:rsidRPr="00EE317F">
              <w:rPr>
                <w:rFonts w:cs="Arial"/>
                <w:sz w:val="20"/>
              </w:rPr>
              <w:t>Monitoring Ιnformation System (MIS)</w:t>
            </w:r>
          </w:p>
          <w:p w14:paraId="1C86891B" w14:textId="4450899E" w:rsidR="00EE317F" w:rsidRPr="00EE317F" w:rsidRDefault="00EE317F" w:rsidP="00EE317F">
            <w:pPr>
              <w:pStyle w:val="TableRow"/>
              <w:rPr>
                <w:rFonts w:cs="Arial"/>
                <w:sz w:val="20"/>
              </w:rPr>
            </w:pPr>
            <w:r w:rsidRPr="00EE317F">
              <w:rPr>
                <w:rFonts w:cs="Arial"/>
                <w:sz w:val="20"/>
              </w:rPr>
              <w:t xml:space="preserve">For the monitoring of the indicators, identified procedures are followed, which are included in the Management and Control System of the PA </w:t>
            </w:r>
          </w:p>
          <w:p w14:paraId="5DDD4437" w14:textId="76883349" w:rsidR="00EE317F" w:rsidRPr="00EE317F" w:rsidRDefault="00EE317F" w:rsidP="00EE317F">
            <w:pPr>
              <w:pStyle w:val="TableRow"/>
              <w:rPr>
                <w:rFonts w:cs="Arial"/>
                <w:sz w:val="20"/>
              </w:rPr>
            </w:pPr>
            <w:r w:rsidRPr="00EE317F">
              <w:rPr>
                <w:rFonts w:cs="Arial"/>
                <w:sz w:val="20"/>
              </w:rPr>
              <w:t>The indicator targets of the selected projects and their achievements are transmitted to the E.C. per semester (June and December of each year)</w:t>
            </w:r>
            <w:r>
              <w:rPr>
                <w:rFonts w:cs="Arial"/>
                <w:sz w:val="20"/>
              </w:rPr>
              <w:t>.</w:t>
            </w:r>
          </w:p>
          <w:p w14:paraId="1E131CFF" w14:textId="0C8ECE12" w:rsidR="00594B16" w:rsidRPr="00D738B5" w:rsidRDefault="00EE317F" w:rsidP="00EE317F">
            <w:pPr>
              <w:pStyle w:val="TableRow"/>
              <w:rPr>
                <w:sz w:val="20"/>
                <w:lang w:val="en-GB"/>
              </w:rPr>
            </w:pPr>
            <w:r w:rsidRPr="00EE317F">
              <w:rPr>
                <w:rFonts w:cs="Arial"/>
                <w:sz w:val="20"/>
              </w:rPr>
              <w:t>For each indicator, an Indicator Fiche is formed which includes the definition and information that helps the targeting and measurement of the indicator, the name, the unit of measurement, the time of measurement in relation to the completion of the project, etc.</w:t>
            </w:r>
          </w:p>
        </w:tc>
      </w:tr>
      <w:tr w:rsidR="00594B16" w:rsidRPr="00D738B5" w14:paraId="6E08705C" w14:textId="77777777" w:rsidTr="00992D55">
        <w:trPr>
          <w:trHeight w:val="238"/>
        </w:trPr>
        <w:tc>
          <w:tcPr>
            <w:tcW w:w="1855"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145" w:type="pct"/>
          </w:tcPr>
          <w:p w14:paraId="5B6ACF03" w14:textId="77777777" w:rsidR="00F23F9C" w:rsidRPr="00F23F9C" w:rsidRDefault="00F23F9C" w:rsidP="00F23F9C">
            <w:pPr>
              <w:pStyle w:val="TableRow"/>
              <w:jc w:val="left"/>
              <w:rPr>
                <w:rFonts w:cs="Arial"/>
                <w:sz w:val="20"/>
              </w:rPr>
            </w:pPr>
            <w:r w:rsidRPr="00F23F9C">
              <w:rPr>
                <w:rFonts w:cs="Arial"/>
                <w:sz w:val="20"/>
              </w:rPr>
              <w:t>The PA 2021-2027 priorities for the strengthening of the production potential of the economy, the infrastructure, the human skills and the increasing of social protection are:</w:t>
            </w:r>
          </w:p>
          <w:p w14:paraId="2B949044" w14:textId="77777777" w:rsidR="00F23F9C" w:rsidRPr="00F23F9C" w:rsidRDefault="00F23F9C" w:rsidP="00F23F9C">
            <w:pPr>
              <w:pStyle w:val="TableRow"/>
              <w:jc w:val="left"/>
              <w:rPr>
                <w:rFonts w:cs="Arial"/>
                <w:sz w:val="20"/>
              </w:rPr>
            </w:pPr>
          </w:p>
          <w:p w14:paraId="7D6F42F0" w14:textId="56DEEC23" w:rsidR="00F23F9C" w:rsidRPr="00F23F9C" w:rsidRDefault="00F23F9C" w:rsidP="00992D55">
            <w:pPr>
              <w:pStyle w:val="TableCell"/>
              <w:ind w:left="360" w:hanging="360"/>
              <w:jc w:val="left"/>
              <w:rPr>
                <w:rFonts w:cs="Arial"/>
                <w:sz w:val="20"/>
              </w:rPr>
            </w:pPr>
            <w:r w:rsidRPr="00992D55">
              <w:rPr>
                <w:sz w:val="20"/>
                <w:lang w:val="en-GB"/>
              </w:rPr>
              <w:t>Increase</w:t>
            </w:r>
            <w:r w:rsidRPr="00F23F9C">
              <w:rPr>
                <w:rFonts w:cs="Arial"/>
                <w:sz w:val="20"/>
              </w:rPr>
              <w:t xml:space="preserve"> of investments and exports as a percentage of GDP</w:t>
            </w:r>
          </w:p>
          <w:p w14:paraId="3067E0E8" w14:textId="77777777" w:rsidR="00F23F9C" w:rsidRPr="00F23F9C" w:rsidRDefault="00F23F9C" w:rsidP="00992D55">
            <w:pPr>
              <w:pStyle w:val="TableCell"/>
              <w:spacing w:before="0"/>
              <w:ind w:left="170" w:hanging="170"/>
              <w:jc w:val="left"/>
              <w:rPr>
                <w:rFonts w:cs="Arial"/>
                <w:sz w:val="20"/>
              </w:rPr>
            </w:pPr>
            <w:r w:rsidRPr="00F23F9C">
              <w:rPr>
                <w:rFonts w:cs="Arial"/>
                <w:sz w:val="20"/>
              </w:rPr>
              <w:t>Promotion of sustainable employment</w:t>
            </w:r>
          </w:p>
          <w:p w14:paraId="1C2BF787" w14:textId="77777777" w:rsidR="00F23F9C" w:rsidRPr="00F23F9C" w:rsidRDefault="00F23F9C" w:rsidP="00992D55">
            <w:pPr>
              <w:pStyle w:val="TableCell"/>
              <w:spacing w:before="0"/>
              <w:ind w:left="170" w:hanging="170"/>
              <w:jc w:val="left"/>
              <w:rPr>
                <w:rFonts w:cs="Arial"/>
                <w:sz w:val="20"/>
              </w:rPr>
            </w:pPr>
            <w:r w:rsidRPr="00F23F9C">
              <w:rPr>
                <w:rFonts w:cs="Arial"/>
                <w:sz w:val="20"/>
              </w:rPr>
              <w:t xml:space="preserve">Invest in education and knowledge </w:t>
            </w:r>
          </w:p>
          <w:p w14:paraId="5DC3C850" w14:textId="77777777" w:rsidR="00F23F9C" w:rsidRPr="00F23F9C" w:rsidRDefault="00F23F9C" w:rsidP="00992D55">
            <w:pPr>
              <w:pStyle w:val="TableCell"/>
              <w:spacing w:before="0"/>
              <w:ind w:left="170" w:hanging="170"/>
              <w:jc w:val="left"/>
              <w:rPr>
                <w:rFonts w:cs="Arial"/>
                <w:sz w:val="20"/>
              </w:rPr>
            </w:pPr>
            <w:r w:rsidRPr="00F23F9C">
              <w:rPr>
                <w:rFonts w:cs="Arial"/>
                <w:sz w:val="20"/>
              </w:rPr>
              <w:t>Increase of the size of the Greek enterprises</w:t>
            </w:r>
          </w:p>
          <w:p w14:paraId="3AE88FD6" w14:textId="7FF22668" w:rsidR="00F23F9C" w:rsidRPr="00F23F9C" w:rsidRDefault="00F23F9C" w:rsidP="00992D55">
            <w:pPr>
              <w:pStyle w:val="TableCell"/>
              <w:spacing w:before="0"/>
              <w:ind w:left="170" w:hanging="170"/>
              <w:jc w:val="left"/>
              <w:rPr>
                <w:rFonts w:cs="Arial"/>
                <w:sz w:val="20"/>
              </w:rPr>
            </w:pPr>
            <w:r w:rsidRPr="00F23F9C">
              <w:rPr>
                <w:rFonts w:cs="Arial"/>
                <w:sz w:val="20"/>
              </w:rPr>
              <w:t xml:space="preserve">Promotion of the </w:t>
            </w:r>
            <w:r w:rsidR="00992D55" w:rsidRPr="00F23F9C">
              <w:rPr>
                <w:rFonts w:cs="Arial"/>
                <w:sz w:val="20"/>
              </w:rPr>
              <w:t>state-of-the-art</w:t>
            </w:r>
            <w:r w:rsidRPr="00F23F9C">
              <w:rPr>
                <w:rFonts w:cs="Arial"/>
                <w:sz w:val="20"/>
              </w:rPr>
              <w:t xml:space="preserve"> technology, innovation and digitalisation</w:t>
            </w:r>
          </w:p>
          <w:p w14:paraId="06E2D85E" w14:textId="77777777" w:rsidR="00F23F9C" w:rsidRPr="00F23F9C" w:rsidRDefault="00F23F9C" w:rsidP="00992D55">
            <w:pPr>
              <w:pStyle w:val="TableCell"/>
              <w:spacing w:before="0"/>
              <w:ind w:left="170" w:hanging="170"/>
              <w:jc w:val="left"/>
              <w:rPr>
                <w:rFonts w:cs="Arial"/>
                <w:sz w:val="20"/>
              </w:rPr>
            </w:pPr>
            <w:r w:rsidRPr="00F23F9C">
              <w:rPr>
                <w:rFonts w:cs="Arial"/>
                <w:sz w:val="20"/>
              </w:rPr>
              <w:t>Achievement of ambitious environmental objectives</w:t>
            </w:r>
          </w:p>
          <w:p w14:paraId="47933689" w14:textId="77777777" w:rsidR="00F23F9C" w:rsidRPr="00F23F9C" w:rsidRDefault="00F23F9C" w:rsidP="00992D55">
            <w:pPr>
              <w:pStyle w:val="TableCell"/>
              <w:spacing w:before="0"/>
              <w:ind w:left="170" w:hanging="170"/>
              <w:jc w:val="left"/>
              <w:rPr>
                <w:rFonts w:cs="Arial"/>
                <w:sz w:val="20"/>
              </w:rPr>
            </w:pPr>
            <w:r w:rsidRPr="00F23F9C">
              <w:rPr>
                <w:rFonts w:cs="Arial"/>
                <w:sz w:val="20"/>
              </w:rPr>
              <w:t>Support to the vulnerable households</w:t>
            </w:r>
          </w:p>
          <w:p w14:paraId="759FFBEF" w14:textId="77777777" w:rsidR="00F23F9C" w:rsidRPr="00F23F9C" w:rsidRDefault="00F23F9C" w:rsidP="00992D55">
            <w:pPr>
              <w:pStyle w:val="TableCell"/>
              <w:spacing w:before="0"/>
              <w:ind w:left="170" w:hanging="170"/>
              <w:jc w:val="left"/>
              <w:rPr>
                <w:rFonts w:cs="Arial"/>
                <w:sz w:val="20"/>
              </w:rPr>
            </w:pPr>
            <w:r w:rsidRPr="00F23F9C">
              <w:rPr>
                <w:rFonts w:cs="Arial"/>
                <w:sz w:val="20"/>
              </w:rPr>
              <w:t>Pursuing and intensifying digital reform in the public sector</w:t>
            </w:r>
          </w:p>
          <w:p w14:paraId="1590FBAF" w14:textId="77777777" w:rsidR="00F23F9C" w:rsidRPr="00F23F9C" w:rsidRDefault="00F23F9C" w:rsidP="00992D55">
            <w:pPr>
              <w:pStyle w:val="TableCell"/>
              <w:spacing w:before="0"/>
              <w:ind w:left="170" w:hanging="170"/>
              <w:jc w:val="left"/>
              <w:rPr>
                <w:rFonts w:cs="Arial"/>
                <w:sz w:val="20"/>
              </w:rPr>
            </w:pPr>
            <w:r w:rsidRPr="00F23F9C">
              <w:rPr>
                <w:rFonts w:cs="Arial"/>
                <w:sz w:val="20"/>
              </w:rPr>
              <w:t>Modernisation of all levels of education</w:t>
            </w:r>
          </w:p>
          <w:p w14:paraId="761425CA" w14:textId="77777777" w:rsidR="00F23F9C" w:rsidRPr="00F23F9C" w:rsidRDefault="00F23F9C" w:rsidP="00992D55">
            <w:pPr>
              <w:pStyle w:val="TableCell"/>
              <w:spacing w:before="0"/>
              <w:ind w:left="170" w:hanging="170"/>
              <w:jc w:val="left"/>
              <w:rPr>
                <w:rFonts w:cs="Arial"/>
                <w:sz w:val="20"/>
              </w:rPr>
            </w:pPr>
            <w:r w:rsidRPr="00F23F9C">
              <w:rPr>
                <w:rFonts w:cs="Arial"/>
                <w:sz w:val="20"/>
              </w:rPr>
              <w:t>Restructure of the health system</w:t>
            </w:r>
          </w:p>
          <w:p w14:paraId="7DFA9F94" w14:textId="77777777" w:rsidR="00F23F9C" w:rsidRPr="00F23F9C" w:rsidRDefault="00F23F9C" w:rsidP="00992D55">
            <w:pPr>
              <w:pStyle w:val="TableCell"/>
              <w:spacing w:before="0"/>
              <w:ind w:left="170" w:hanging="170"/>
              <w:jc w:val="left"/>
              <w:rPr>
                <w:rFonts w:cs="Arial"/>
                <w:sz w:val="20"/>
              </w:rPr>
            </w:pPr>
            <w:r w:rsidRPr="00F23F9C">
              <w:rPr>
                <w:rFonts w:cs="Arial"/>
                <w:sz w:val="20"/>
              </w:rPr>
              <w:t>Energy upgrading of the buildings</w:t>
            </w:r>
          </w:p>
          <w:p w14:paraId="12C8F1DF" w14:textId="77777777" w:rsidR="00F23F9C" w:rsidRPr="00F23F9C" w:rsidRDefault="00F23F9C" w:rsidP="00992D55">
            <w:pPr>
              <w:pStyle w:val="TableCell"/>
              <w:spacing w:before="0"/>
              <w:ind w:left="170" w:hanging="170"/>
              <w:jc w:val="left"/>
              <w:rPr>
                <w:rFonts w:cs="Arial"/>
                <w:sz w:val="20"/>
              </w:rPr>
            </w:pPr>
            <w:r w:rsidRPr="00F23F9C">
              <w:rPr>
                <w:rFonts w:cs="Arial"/>
                <w:sz w:val="20"/>
              </w:rPr>
              <w:t xml:space="preserve">Shift to renewable energy sources with mitigation of the transition cost </w:t>
            </w:r>
          </w:p>
          <w:p w14:paraId="41F3AA4A" w14:textId="77777777" w:rsidR="00F23F9C" w:rsidRPr="00F23F9C" w:rsidRDefault="00F23F9C" w:rsidP="00992D55">
            <w:pPr>
              <w:pStyle w:val="TableCell"/>
              <w:spacing w:before="0"/>
              <w:ind w:left="170" w:hanging="170"/>
              <w:jc w:val="left"/>
              <w:rPr>
                <w:rFonts w:cs="Arial"/>
                <w:sz w:val="20"/>
              </w:rPr>
            </w:pPr>
            <w:r w:rsidRPr="00F23F9C">
              <w:rPr>
                <w:rFonts w:cs="Arial"/>
                <w:sz w:val="20"/>
              </w:rPr>
              <w:t xml:space="preserve">Promotion of the Sustainable Blue Economy </w:t>
            </w:r>
          </w:p>
          <w:p w14:paraId="3BD8AE27" w14:textId="4722D4D4" w:rsidR="00F23F9C" w:rsidRPr="00F23F9C" w:rsidRDefault="00F23F9C" w:rsidP="00992D55">
            <w:pPr>
              <w:pStyle w:val="TableCell"/>
              <w:spacing w:before="0"/>
              <w:ind w:left="170" w:hanging="170"/>
              <w:jc w:val="left"/>
              <w:rPr>
                <w:rFonts w:cs="Arial"/>
                <w:sz w:val="20"/>
              </w:rPr>
            </w:pPr>
            <w:r w:rsidRPr="00F23F9C">
              <w:rPr>
                <w:rFonts w:cs="Arial"/>
                <w:sz w:val="20"/>
              </w:rPr>
              <w:lastRenderedPageBreak/>
              <w:t xml:space="preserve">Support of local communities during the transition from </w:t>
            </w:r>
            <w:r w:rsidR="00992D55" w:rsidRPr="00F23F9C">
              <w:rPr>
                <w:rFonts w:cs="Arial"/>
                <w:sz w:val="20"/>
              </w:rPr>
              <w:t>lignite-based</w:t>
            </w:r>
            <w:r w:rsidRPr="00F23F9C">
              <w:rPr>
                <w:rFonts w:cs="Arial"/>
                <w:sz w:val="20"/>
              </w:rPr>
              <w:t xml:space="preserve"> energy and economy</w:t>
            </w:r>
          </w:p>
          <w:p w14:paraId="5DB1B2C5" w14:textId="77777777" w:rsidR="00594B16" w:rsidRDefault="00F23F9C" w:rsidP="00992D55">
            <w:pPr>
              <w:pStyle w:val="TableCell"/>
              <w:spacing w:before="0"/>
              <w:ind w:left="170" w:hanging="170"/>
              <w:jc w:val="left"/>
              <w:rPr>
                <w:rFonts w:cs="Arial"/>
                <w:sz w:val="20"/>
              </w:rPr>
            </w:pPr>
            <w:r w:rsidRPr="00F23F9C">
              <w:rPr>
                <w:rFonts w:cs="Arial"/>
                <w:sz w:val="20"/>
              </w:rPr>
              <w:t>Promotion of the place-based, sustainable, and integrated development of urban areas and communities</w:t>
            </w:r>
          </w:p>
          <w:p w14:paraId="27D13C1F" w14:textId="5831CC07" w:rsidR="001A2F86" w:rsidRPr="001A2F86" w:rsidRDefault="001A2F86" w:rsidP="001A2F86">
            <w:pPr>
              <w:pStyle w:val="TableCell"/>
              <w:jc w:val="left"/>
              <w:rPr>
                <w:rFonts w:cs="Arial"/>
                <w:sz w:val="20"/>
              </w:rPr>
            </w:pPr>
            <w:r>
              <w:rPr>
                <w:rFonts w:cs="Arial"/>
                <w:sz w:val="20"/>
              </w:rPr>
              <w:t>Support to territories with specific characteristics (</w:t>
            </w:r>
            <w:r w:rsidR="00992D55">
              <w:rPr>
                <w:rFonts w:cs="Arial"/>
                <w:sz w:val="20"/>
              </w:rPr>
              <w:t>mountainous</w:t>
            </w:r>
            <w:r>
              <w:rPr>
                <w:rFonts w:cs="Arial"/>
                <w:sz w:val="20"/>
              </w:rPr>
              <w:t xml:space="preserve"> and insular areas).</w:t>
            </w:r>
          </w:p>
        </w:tc>
      </w:tr>
    </w:tbl>
    <w:bookmarkEnd w:id="0"/>
    <w:p w14:paraId="3AA8CF31" w14:textId="5B99AE15" w:rsidR="009070E8" w:rsidRDefault="009070E8" w:rsidP="009070E8">
      <w:pPr>
        <w:pStyle w:val="Title2"/>
      </w:pPr>
      <w:r w:rsidRPr="00A47C9A">
        <w:lastRenderedPageBreak/>
        <w:t>Recent policy developments</w:t>
      </w:r>
    </w:p>
    <w:p w14:paraId="2B04EBC5" w14:textId="0451101A" w:rsidR="00992D55" w:rsidRDefault="00992D55" w:rsidP="00992D55">
      <w:pPr>
        <w:pStyle w:val="Para0"/>
      </w:pPr>
      <w:r>
        <w:t xml:space="preserve">For Greece, the main financial Instruments are the Partnership Agreement 2021-2027 (PA) and the Recovery and Resilience Facility (RRF). </w:t>
      </w:r>
    </w:p>
    <w:p w14:paraId="69DCE5D3" w14:textId="77777777" w:rsidR="00992D55" w:rsidRDefault="00992D55" w:rsidP="00992D55">
      <w:pPr>
        <w:pStyle w:val="Para0"/>
      </w:pPr>
      <w:r>
        <w:t xml:space="preserve">The Partnership Agreement between the EU Commission and Greece, adopted in June 2021, sets out the investment priorities for the period 2021-2027 in order to contribute to the regeneration of the Greek economy by restructuring and upgrading the productive and social fabric of the country and by creating and maintaining sustainable jobs through the outward-looking, innovative and competitive entrepreneurship and the support of the social cohesion and the principles of sustainable development. Over €26billion of EU funds and national co financing sustain the green and digital transition, while supporting the most fragile and vulnerable groups. </w:t>
      </w:r>
    </w:p>
    <w:p w14:paraId="2284525E" w14:textId="080134AB" w:rsidR="00992D55" w:rsidRDefault="00992D55" w:rsidP="00992D55">
      <w:pPr>
        <w:pStyle w:val="Para0"/>
      </w:pPr>
      <w:r>
        <w:t xml:space="preserve">The Partnership Agreement is entirely in line with the National Growth Strategy, is complementary to the goals and targets of the Recovery and Resilience Programme and is consistent with the European Regulations and the National Sectoral Strategies. For the finalisation of the text, there was a broad consultation with stakeholders of all levels of governance and social partners, and subsequently it was submitted to EU. </w:t>
      </w:r>
    </w:p>
    <w:p w14:paraId="6951BC95" w14:textId="77777777" w:rsidR="00992D55" w:rsidRDefault="00992D55" w:rsidP="00992D55">
      <w:pPr>
        <w:pStyle w:val="Para0"/>
      </w:pPr>
      <w:r>
        <w:t>With regard to the EU Recovery and Resilience Facility (RRF), 4 are its directions:</w:t>
      </w:r>
    </w:p>
    <w:p w14:paraId="6FF6D20A" w14:textId="77777777" w:rsidR="00992D55" w:rsidRDefault="00992D55" w:rsidP="00992D55">
      <w:pPr>
        <w:pStyle w:val="Para0"/>
        <w:numPr>
          <w:ilvl w:val="0"/>
          <w:numId w:val="46"/>
        </w:numPr>
      </w:pPr>
      <w:r>
        <w:t>Increase of domestic productive base of the country</w:t>
      </w:r>
    </w:p>
    <w:p w14:paraId="65ACEDA9" w14:textId="77777777" w:rsidR="00992D55" w:rsidRDefault="00992D55" w:rsidP="00992D55">
      <w:pPr>
        <w:pStyle w:val="Para0"/>
        <w:numPr>
          <w:ilvl w:val="0"/>
          <w:numId w:val="46"/>
        </w:numPr>
      </w:pPr>
      <w:r>
        <w:t xml:space="preserve">Decrease of social disparities, </w:t>
      </w:r>
    </w:p>
    <w:p w14:paraId="78131E6D" w14:textId="77777777" w:rsidR="00992D55" w:rsidRDefault="00992D55" w:rsidP="00992D55">
      <w:pPr>
        <w:pStyle w:val="Para0"/>
        <w:numPr>
          <w:ilvl w:val="0"/>
          <w:numId w:val="46"/>
        </w:numPr>
      </w:pPr>
      <w:r>
        <w:t xml:space="preserve">Integrated public policies and </w:t>
      </w:r>
    </w:p>
    <w:p w14:paraId="7FBC8BB9" w14:textId="36265838" w:rsidR="00992D55" w:rsidRDefault="00992D55" w:rsidP="00992D55">
      <w:pPr>
        <w:pStyle w:val="Para0"/>
        <w:numPr>
          <w:ilvl w:val="0"/>
          <w:numId w:val="46"/>
        </w:numPr>
      </w:pPr>
      <w:r>
        <w:t>Empower of the multilevel governance.</w:t>
      </w:r>
    </w:p>
    <w:p w14:paraId="31B843DB" w14:textId="0FD54046" w:rsidR="00992D55" w:rsidRDefault="00992D55" w:rsidP="00992D55">
      <w:pPr>
        <w:pStyle w:val="Para0"/>
      </w:pPr>
      <w:r>
        <w:t>Greece’s RRF counts to an amount of 30,5 billion euros and consists of two strands the first being grants for an amount of 17,8 billion and the rest for loans and guarantees. A percentage of 38% of the loan strand addresses to the industrial sector.</w:t>
      </w:r>
    </w:p>
    <w:sectPr w:rsidR="00992D55" w:rsidSect="003C4738">
      <w:headerReference w:type="even" r:id="rId14"/>
      <w:headerReference w:type="default" r:id="rId15"/>
      <w:footerReference w:type="even" r:id="rId16"/>
      <w:footerReference w:type="default" r:id="rId17"/>
      <w:head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8B35" w14:textId="77777777" w:rsidR="00B058AF" w:rsidRDefault="00B058AF" w:rsidP="00CC3749"/>
  </w:endnote>
  <w:endnote w:type="continuationSeparator" w:id="0">
    <w:p w14:paraId="7421F438" w14:textId="77777777" w:rsidR="00B058AF" w:rsidRPr="00CF4424" w:rsidRDefault="00B058AF" w:rsidP="00CF4424">
      <w:pPr>
        <w:pStyle w:val="Footer"/>
        <w:jc w:val="both"/>
      </w:pPr>
    </w:p>
  </w:endnote>
  <w:endnote w:type="continuationNotice" w:id="1">
    <w:p w14:paraId="6AF8EFB1" w14:textId="77777777" w:rsidR="00B058AF" w:rsidRDefault="00B05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F12FD" w14:textId="77777777" w:rsidR="00B058AF" w:rsidRDefault="00B058AF" w:rsidP="00CC3749">
      <w:r>
        <w:separator/>
      </w:r>
    </w:p>
  </w:footnote>
  <w:footnote w:type="continuationSeparator" w:id="0">
    <w:p w14:paraId="3C03DD6A" w14:textId="77777777" w:rsidR="00B058AF" w:rsidRDefault="00B058AF" w:rsidP="00CC3749">
      <w:r>
        <w:continuationSeparator/>
      </w:r>
    </w:p>
  </w:footnote>
  <w:footnote w:type="continuationNotice" w:id="1">
    <w:p w14:paraId="163F0683" w14:textId="77777777" w:rsidR="00B058AF" w:rsidRDefault="00B058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6FF74185" w:rsidR="00CC3749" w:rsidRDefault="00861214"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43200A">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48293180" w:rsidR="00992AB5" w:rsidRDefault="00861214"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43200A">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861214">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1"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2"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747948"/>
    <w:multiLevelType w:val="hybridMultilevel"/>
    <w:tmpl w:val="2A0C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6"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8"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499645">
    <w:abstractNumId w:val="9"/>
  </w:num>
  <w:num w:numId="2" w16cid:durableId="1370492760">
    <w:abstractNumId w:val="7"/>
  </w:num>
  <w:num w:numId="3" w16cid:durableId="1236235475">
    <w:abstractNumId w:val="6"/>
  </w:num>
  <w:num w:numId="4" w16cid:durableId="182596598">
    <w:abstractNumId w:val="5"/>
  </w:num>
  <w:num w:numId="5" w16cid:durableId="2040625997">
    <w:abstractNumId w:val="4"/>
  </w:num>
  <w:num w:numId="6" w16cid:durableId="161893167">
    <w:abstractNumId w:val="8"/>
  </w:num>
  <w:num w:numId="7" w16cid:durableId="1055156430">
    <w:abstractNumId w:val="3"/>
  </w:num>
  <w:num w:numId="8" w16cid:durableId="680281699">
    <w:abstractNumId w:val="2"/>
  </w:num>
  <w:num w:numId="9" w16cid:durableId="699546545">
    <w:abstractNumId w:val="1"/>
  </w:num>
  <w:num w:numId="10" w16cid:durableId="2055931379">
    <w:abstractNumId w:val="0"/>
  </w:num>
  <w:num w:numId="11" w16cid:durableId="1594392444">
    <w:abstractNumId w:val="18"/>
  </w:num>
  <w:num w:numId="12" w16cid:durableId="1241450191">
    <w:abstractNumId w:val="19"/>
  </w:num>
  <w:num w:numId="13" w16cid:durableId="342128833">
    <w:abstractNumId w:val="32"/>
  </w:num>
  <w:num w:numId="14" w16cid:durableId="764113232">
    <w:abstractNumId w:val="32"/>
    <w:lvlOverride w:ilvl="0">
      <w:startOverride w:val="1"/>
    </w:lvlOverride>
  </w:num>
  <w:num w:numId="15" w16cid:durableId="2106530650">
    <w:abstractNumId w:val="30"/>
  </w:num>
  <w:num w:numId="16" w16cid:durableId="1206219550">
    <w:abstractNumId w:val="12"/>
  </w:num>
  <w:num w:numId="17" w16cid:durableId="1914469345">
    <w:abstractNumId w:val="15"/>
  </w:num>
  <w:num w:numId="18" w16cid:durableId="153498982">
    <w:abstractNumId w:val="34"/>
  </w:num>
  <w:num w:numId="19" w16cid:durableId="676226336">
    <w:abstractNumId w:val="14"/>
  </w:num>
  <w:num w:numId="20" w16cid:durableId="1929801425">
    <w:abstractNumId w:val="23"/>
  </w:num>
  <w:num w:numId="21" w16cid:durableId="1538421866">
    <w:abstractNumId w:val="13"/>
  </w:num>
  <w:num w:numId="22" w16cid:durableId="575090087">
    <w:abstractNumId w:val="25"/>
  </w:num>
  <w:num w:numId="23" w16cid:durableId="902987579">
    <w:abstractNumId w:val="17"/>
  </w:num>
  <w:num w:numId="24" w16cid:durableId="799954584">
    <w:abstractNumId w:val="27"/>
  </w:num>
  <w:num w:numId="25" w16cid:durableId="124852436">
    <w:abstractNumId w:val="21"/>
  </w:num>
  <w:num w:numId="26" w16cid:durableId="18559191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024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4942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316865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01323802">
    <w:abstractNumId w:val="27"/>
    <w:lvlOverride w:ilvl="0">
      <w:startOverride w:val="1"/>
    </w:lvlOverride>
  </w:num>
  <w:num w:numId="31" w16cid:durableId="939026839">
    <w:abstractNumId w:val="25"/>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73070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76566109">
    <w:abstractNumId w:val="25"/>
  </w:num>
  <w:num w:numId="34" w16cid:durableId="11084328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7194570">
    <w:abstractNumId w:val="16"/>
  </w:num>
  <w:num w:numId="36" w16cid:durableId="1839424666">
    <w:abstractNumId w:val="26"/>
  </w:num>
  <w:num w:numId="37" w16cid:durableId="1845167219">
    <w:abstractNumId w:val="29"/>
  </w:num>
  <w:num w:numId="38" w16cid:durableId="1169324250">
    <w:abstractNumId w:val="28"/>
  </w:num>
  <w:num w:numId="39" w16cid:durableId="2117480416">
    <w:abstractNumId w:val="20"/>
  </w:num>
  <w:num w:numId="40" w16cid:durableId="569996488">
    <w:abstractNumId w:val="10"/>
  </w:num>
  <w:num w:numId="41" w16cid:durableId="1231115394">
    <w:abstractNumId w:val="33"/>
  </w:num>
  <w:num w:numId="42" w16cid:durableId="1316687999">
    <w:abstractNumId w:val="22"/>
  </w:num>
  <w:num w:numId="43" w16cid:durableId="2104452790">
    <w:abstractNumId w:val="31"/>
  </w:num>
  <w:num w:numId="44" w16cid:durableId="550385038">
    <w:abstractNumId w:val="11"/>
  </w:num>
  <w:num w:numId="45" w16cid:durableId="1433239290">
    <w:abstractNumId w:val="35"/>
  </w:num>
  <w:num w:numId="46" w16cid:durableId="11271204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90A4A"/>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0606"/>
    <w:rsid w:val="00101323"/>
    <w:rsid w:val="001067FB"/>
    <w:rsid w:val="00111592"/>
    <w:rsid w:val="00111A19"/>
    <w:rsid w:val="0011701E"/>
    <w:rsid w:val="0011730B"/>
    <w:rsid w:val="00130B1E"/>
    <w:rsid w:val="001313D9"/>
    <w:rsid w:val="00132E78"/>
    <w:rsid w:val="00145248"/>
    <w:rsid w:val="00146063"/>
    <w:rsid w:val="0015065F"/>
    <w:rsid w:val="00150FAB"/>
    <w:rsid w:val="00151AE5"/>
    <w:rsid w:val="001535B9"/>
    <w:rsid w:val="00157A58"/>
    <w:rsid w:val="00160B10"/>
    <w:rsid w:val="00160D78"/>
    <w:rsid w:val="001641D6"/>
    <w:rsid w:val="00170C55"/>
    <w:rsid w:val="00173418"/>
    <w:rsid w:val="00183469"/>
    <w:rsid w:val="00192BE9"/>
    <w:rsid w:val="001931F5"/>
    <w:rsid w:val="001933C5"/>
    <w:rsid w:val="00196642"/>
    <w:rsid w:val="001A2F86"/>
    <w:rsid w:val="001B09ED"/>
    <w:rsid w:val="001B2144"/>
    <w:rsid w:val="001B2FAD"/>
    <w:rsid w:val="001B4E01"/>
    <w:rsid w:val="001B7075"/>
    <w:rsid w:val="001C0B13"/>
    <w:rsid w:val="001C1F73"/>
    <w:rsid w:val="001C4E4F"/>
    <w:rsid w:val="001C617B"/>
    <w:rsid w:val="001D3952"/>
    <w:rsid w:val="001D3AE4"/>
    <w:rsid w:val="001E1EFB"/>
    <w:rsid w:val="001E1F22"/>
    <w:rsid w:val="001E6BC0"/>
    <w:rsid w:val="001F11B3"/>
    <w:rsid w:val="001F18A8"/>
    <w:rsid w:val="001F63FD"/>
    <w:rsid w:val="001F6920"/>
    <w:rsid w:val="001F76B3"/>
    <w:rsid w:val="00201266"/>
    <w:rsid w:val="00202409"/>
    <w:rsid w:val="00203113"/>
    <w:rsid w:val="00203CC1"/>
    <w:rsid w:val="00210A5D"/>
    <w:rsid w:val="00211809"/>
    <w:rsid w:val="00217A6A"/>
    <w:rsid w:val="00224AC3"/>
    <w:rsid w:val="0022556E"/>
    <w:rsid w:val="00237A1B"/>
    <w:rsid w:val="0025481A"/>
    <w:rsid w:val="002565E1"/>
    <w:rsid w:val="00263627"/>
    <w:rsid w:val="00271061"/>
    <w:rsid w:val="0027449D"/>
    <w:rsid w:val="00275477"/>
    <w:rsid w:val="00280D51"/>
    <w:rsid w:val="002818F4"/>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1628C"/>
    <w:rsid w:val="00420674"/>
    <w:rsid w:val="004230BA"/>
    <w:rsid w:val="004234CE"/>
    <w:rsid w:val="004243B4"/>
    <w:rsid w:val="004259A6"/>
    <w:rsid w:val="0043200A"/>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478D"/>
    <w:rsid w:val="004F644E"/>
    <w:rsid w:val="004F6BF2"/>
    <w:rsid w:val="004F6CB7"/>
    <w:rsid w:val="005011D9"/>
    <w:rsid w:val="00502163"/>
    <w:rsid w:val="00502342"/>
    <w:rsid w:val="005033F4"/>
    <w:rsid w:val="005059C6"/>
    <w:rsid w:val="00510B9C"/>
    <w:rsid w:val="00510E93"/>
    <w:rsid w:val="00511263"/>
    <w:rsid w:val="00511FA2"/>
    <w:rsid w:val="00523806"/>
    <w:rsid w:val="00524708"/>
    <w:rsid w:val="00524825"/>
    <w:rsid w:val="0052749E"/>
    <w:rsid w:val="005317DE"/>
    <w:rsid w:val="00532035"/>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3778"/>
    <w:rsid w:val="00644510"/>
    <w:rsid w:val="00644FCE"/>
    <w:rsid w:val="00651DED"/>
    <w:rsid w:val="00663A26"/>
    <w:rsid w:val="00680162"/>
    <w:rsid w:val="0068361F"/>
    <w:rsid w:val="006868CB"/>
    <w:rsid w:val="006954F3"/>
    <w:rsid w:val="006A1139"/>
    <w:rsid w:val="006A289B"/>
    <w:rsid w:val="006B38E2"/>
    <w:rsid w:val="006B4BAA"/>
    <w:rsid w:val="006B7345"/>
    <w:rsid w:val="006B7A61"/>
    <w:rsid w:val="006C35CC"/>
    <w:rsid w:val="006C3969"/>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1214"/>
    <w:rsid w:val="0086742E"/>
    <w:rsid w:val="008728E0"/>
    <w:rsid w:val="008757C6"/>
    <w:rsid w:val="00880E82"/>
    <w:rsid w:val="00882314"/>
    <w:rsid w:val="008841EB"/>
    <w:rsid w:val="00891CE6"/>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37CF"/>
    <w:rsid w:val="009148D6"/>
    <w:rsid w:val="00915B9B"/>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02EC"/>
    <w:rsid w:val="00991A9A"/>
    <w:rsid w:val="00991BE3"/>
    <w:rsid w:val="0099203B"/>
    <w:rsid w:val="00992AB5"/>
    <w:rsid w:val="00992D55"/>
    <w:rsid w:val="009A22AE"/>
    <w:rsid w:val="009A3363"/>
    <w:rsid w:val="009A4284"/>
    <w:rsid w:val="009B1B55"/>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A63"/>
    <w:rsid w:val="00A92F3D"/>
    <w:rsid w:val="00A95B06"/>
    <w:rsid w:val="00A961E9"/>
    <w:rsid w:val="00AA1F56"/>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58AF"/>
    <w:rsid w:val="00B06D82"/>
    <w:rsid w:val="00B103D2"/>
    <w:rsid w:val="00B1135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A01C3"/>
    <w:rsid w:val="00BA1ADD"/>
    <w:rsid w:val="00BA28FD"/>
    <w:rsid w:val="00BB6B39"/>
    <w:rsid w:val="00BC74B1"/>
    <w:rsid w:val="00BD4F7D"/>
    <w:rsid w:val="00BD584D"/>
    <w:rsid w:val="00BD65D4"/>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0FAD"/>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3A87"/>
    <w:rsid w:val="00D5651D"/>
    <w:rsid w:val="00D738B5"/>
    <w:rsid w:val="00D73C3A"/>
    <w:rsid w:val="00D807BD"/>
    <w:rsid w:val="00D81E01"/>
    <w:rsid w:val="00D854FA"/>
    <w:rsid w:val="00D87C78"/>
    <w:rsid w:val="00D919C2"/>
    <w:rsid w:val="00D91B1C"/>
    <w:rsid w:val="00D942EC"/>
    <w:rsid w:val="00D95933"/>
    <w:rsid w:val="00D96407"/>
    <w:rsid w:val="00D967E7"/>
    <w:rsid w:val="00D972AE"/>
    <w:rsid w:val="00DA12AF"/>
    <w:rsid w:val="00DA70B9"/>
    <w:rsid w:val="00DA79F8"/>
    <w:rsid w:val="00DB5EA7"/>
    <w:rsid w:val="00DB7564"/>
    <w:rsid w:val="00DC314E"/>
    <w:rsid w:val="00DC4A8C"/>
    <w:rsid w:val="00DC7E9E"/>
    <w:rsid w:val="00DD518A"/>
    <w:rsid w:val="00DE3D1B"/>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2E27"/>
    <w:rsid w:val="00EE317F"/>
    <w:rsid w:val="00EE5B62"/>
    <w:rsid w:val="00EE64E3"/>
    <w:rsid w:val="00EF332B"/>
    <w:rsid w:val="00EF6B7C"/>
    <w:rsid w:val="00F066DD"/>
    <w:rsid w:val="00F15B0A"/>
    <w:rsid w:val="00F16C6F"/>
    <w:rsid w:val="00F20069"/>
    <w:rsid w:val="00F2231D"/>
    <w:rsid w:val="00F23F9C"/>
    <w:rsid w:val="00F24F1E"/>
    <w:rsid w:val="00F33C07"/>
    <w:rsid w:val="00F34274"/>
    <w:rsid w:val="00F370E3"/>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7198A"/>
    <w:rsid w:val="000E3BD0"/>
    <w:rsid w:val="00182A38"/>
    <w:rsid w:val="00520949"/>
    <w:rsid w:val="005A165C"/>
    <w:rsid w:val="00677B98"/>
    <w:rsid w:val="00973F05"/>
    <w:rsid w:val="00B86912"/>
    <w:rsid w:val="00C35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mso-contentType ?>
<CtFieldPriority xmlns="http://www.oecd.org/eshare/projectsentre/CtFieldPriority/" xmlns:i="http://www.w3.org/2001/XMLSchema-instance">
  <PriorityFields xmlns:a="http://schemas.microsoft.com/2003/10/Serialization/Arrays"/>
</CtFieldPriority>
</file>

<file path=customXml/itemProps1.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2.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DEFB22-C7B2-4CCB-9DED-924399FF6FC3}">
  <ds:schemaRefs>
    <ds:schemaRef ds:uri="http://purl.org/dc/dcmitype/"/>
    <ds:schemaRef ds:uri="c0e75541-f54f-401c-9a34-cb7fded40982"/>
    <ds:schemaRef ds:uri="http://schemas.openxmlformats.org/package/2006/metadata/core-properties"/>
    <ds:schemaRef ds:uri="http://schemas.microsoft.com/office/infopath/2007/PartnerControls"/>
    <ds:schemaRef ds:uri="c9f238dd-bb73-4aef-a7a5-d644ad823e52"/>
    <ds:schemaRef ds:uri="bbc7a7a3-1361-4a32-9a19-e150eb4da2ba"/>
    <ds:schemaRef ds:uri="http://schemas.microsoft.com/sharepoint/v4"/>
    <ds:schemaRef ds:uri="54c4cd27-f286-408f-9ce0-33c1e0f3ab39"/>
    <ds:schemaRef ds:uri="http://www.w3.org/XML/1998/namespace"/>
    <ds:schemaRef ds:uri="http://schemas.microsoft.com/office/2006/documentManagement/types"/>
    <ds:schemaRef ds:uri="http://purl.org/dc/elements/1.1/"/>
    <ds:schemaRef ds:uri="ca82dde9-3436-4d3d-bddd-d31447390034"/>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F20EADAD-649C-427F-BE3F-DE8FB99506A7}">
  <ds:schemaRefs>
    <ds:schemaRef ds:uri="http://schemas.openxmlformats.org/officeDocument/2006/bibliography"/>
  </ds:schemaRefs>
</ds:datastoreItem>
</file>

<file path=customXml/itemProps5.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6.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21</TotalTime>
  <Pages>3</Pages>
  <Words>1149</Words>
  <Characters>7126</Characters>
  <Application>Microsoft Office Word</Application>
  <DocSecurity>0</DocSecurity>
  <Lines>131</Lines>
  <Paragraphs>44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Country profile template: Greece</vt:lpstr>
      <vt:lpstr>Country profile prototype: ITALY</vt:lpstr>
    </vt:vector>
  </TitlesOfParts>
  <Company>OECD</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Greece</dc:title>
  <dc:subject/>
  <dc:creator>CLAVREUL Delphine</dc:creator>
  <cp:keywords>DOCUMENT CODE</cp:keywords>
  <dc:description/>
  <cp:lastModifiedBy>CLAVREUL Delphine, CFE/RDG</cp:lastModifiedBy>
  <cp:revision>5</cp:revision>
  <dcterms:created xsi:type="dcterms:W3CDTF">2023-05-04T14:57:00Z</dcterms:created>
  <dcterms:modified xsi:type="dcterms:W3CDTF">2023-09-24T13:10:00Z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